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50085F" w:rsidRPr="00F95AEE" w14:paraId="5A110964" w14:textId="77777777">
        <w:trPr>
          <w:trHeight w:val="2880"/>
          <w:jc w:val="center"/>
        </w:trPr>
        <w:tc>
          <w:tcPr>
            <w:tcW w:w="5000" w:type="pct"/>
          </w:tcPr>
          <w:p w14:paraId="4BE63877" w14:textId="1E1513FA" w:rsidR="0050085F" w:rsidRDefault="009C1CCA" w:rsidP="0050085F">
            <w:pPr>
              <w:pStyle w:val="NoSpacing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 xml:space="preserve"> </w:t>
            </w:r>
          </w:p>
        </w:tc>
      </w:tr>
      <w:tr w:rsidR="0050085F" w:rsidRPr="00F95AEE" w14:paraId="1A60369F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5AA22B33" w14:textId="48A05C1C" w:rsidR="0050085F" w:rsidRPr="007D548C" w:rsidRDefault="009C1CCA" w:rsidP="009C1CCA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7D548C">
              <w:rPr>
                <w:rFonts w:ascii="Cambria" w:hAnsi="Cambria"/>
                <w:sz w:val="44"/>
                <w:szCs w:val="44"/>
              </w:rPr>
              <w:t xml:space="preserve">Kelsey-Seybold </w:t>
            </w:r>
            <w:r w:rsidR="003A6CF0" w:rsidRPr="007D548C">
              <w:rPr>
                <w:rFonts w:ascii="Cambria" w:hAnsi="Cambria"/>
                <w:sz w:val="44"/>
                <w:szCs w:val="44"/>
              </w:rPr>
              <w:t>Datacap</w:t>
            </w:r>
            <w:r>
              <w:rPr>
                <w:rFonts w:ascii="Cambria" w:hAnsi="Cambria"/>
                <w:sz w:val="44"/>
                <w:szCs w:val="44"/>
              </w:rPr>
              <w:t xml:space="preserve"> </w:t>
            </w:r>
            <w:r w:rsidR="00F40804">
              <w:rPr>
                <w:rFonts w:ascii="Cambria" w:hAnsi="Cambria"/>
                <w:sz w:val="44"/>
                <w:szCs w:val="44"/>
              </w:rPr>
              <w:t>9.</w:t>
            </w:r>
            <w:r w:rsidR="000E7024">
              <w:rPr>
                <w:rFonts w:ascii="Cambria" w:hAnsi="Cambria"/>
                <w:sz w:val="44"/>
                <w:szCs w:val="44"/>
              </w:rPr>
              <w:t>0 Production</w:t>
            </w:r>
            <w:r w:rsidR="00F40804">
              <w:rPr>
                <w:rFonts w:ascii="Cambria" w:hAnsi="Cambria"/>
                <w:sz w:val="44"/>
                <w:szCs w:val="44"/>
              </w:rPr>
              <w:t xml:space="preserve"> Support</w:t>
            </w:r>
          </w:p>
        </w:tc>
      </w:tr>
      <w:tr w:rsidR="0050085F" w:rsidRPr="00F95AEE" w14:paraId="6ACD66D4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781C253C" w14:textId="77777777" w:rsidR="0050085F" w:rsidRPr="007D548C" w:rsidRDefault="00F4143B" w:rsidP="0050085F">
            <w:pPr>
              <w:pStyle w:val="NoSpacing"/>
              <w:jc w:val="center"/>
              <w:rPr>
                <w:rFonts w:ascii="Cambria" w:hAnsi="Cambria"/>
                <w:sz w:val="40"/>
                <w:szCs w:val="40"/>
              </w:rPr>
            </w:pPr>
            <w:r w:rsidRPr="007D548C">
              <w:rPr>
                <w:rFonts w:ascii="Cambria" w:hAnsi="Cambria"/>
                <w:sz w:val="40"/>
                <w:szCs w:val="40"/>
              </w:rPr>
              <w:t>Statement of Work</w:t>
            </w:r>
          </w:p>
        </w:tc>
      </w:tr>
      <w:tr w:rsidR="0050085F" w:rsidRPr="00F95AEE" w14:paraId="391E5D9C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64EED2EB" w14:textId="77777777" w:rsidR="0050085F" w:rsidRPr="00F95AEE" w:rsidRDefault="0050085F">
            <w:pPr>
              <w:pStyle w:val="NoSpacing"/>
              <w:jc w:val="center"/>
            </w:pPr>
          </w:p>
        </w:tc>
      </w:tr>
      <w:tr w:rsidR="0050085F" w:rsidRPr="00F95AEE" w14:paraId="6708A6C6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5CF9F426" w14:textId="77777777" w:rsidR="0050085F" w:rsidRPr="00F95AEE" w:rsidRDefault="0050085F" w:rsidP="0050085F">
            <w:pPr>
              <w:pStyle w:val="NoSpacing"/>
              <w:rPr>
                <w:b/>
                <w:bCs/>
              </w:rPr>
            </w:pPr>
          </w:p>
          <w:p w14:paraId="7C1844C5" w14:textId="77777777" w:rsidR="00232FDC" w:rsidRPr="00F95AEE" w:rsidRDefault="00232FDC" w:rsidP="0050085F">
            <w:pPr>
              <w:pStyle w:val="NoSpacing"/>
              <w:rPr>
                <w:b/>
                <w:bCs/>
              </w:rPr>
            </w:pPr>
          </w:p>
          <w:p w14:paraId="4A133A25" w14:textId="77777777" w:rsidR="00232FDC" w:rsidRPr="00F95AEE" w:rsidRDefault="00232FDC" w:rsidP="0050085F">
            <w:pPr>
              <w:pStyle w:val="NoSpacing"/>
              <w:rPr>
                <w:b/>
                <w:bCs/>
              </w:rPr>
            </w:pPr>
          </w:p>
          <w:p w14:paraId="5EAA6B97" w14:textId="77777777" w:rsidR="00232FDC" w:rsidRPr="00F95AEE" w:rsidRDefault="00232FDC" w:rsidP="00232FDC">
            <w:pPr>
              <w:pStyle w:val="NoSpacing"/>
              <w:jc w:val="center"/>
              <w:rPr>
                <w:bCs/>
              </w:rPr>
            </w:pPr>
            <w:r w:rsidRPr="00F95AEE">
              <w:rPr>
                <w:bCs/>
              </w:rPr>
              <w:t>Submitted by:</w:t>
            </w:r>
          </w:p>
          <w:p w14:paraId="4AEE6B01" w14:textId="77777777" w:rsidR="00232FDC" w:rsidRPr="00F95AEE" w:rsidRDefault="00232FDC" w:rsidP="0050085F">
            <w:pPr>
              <w:pStyle w:val="NoSpacing"/>
              <w:rPr>
                <w:b/>
                <w:bCs/>
              </w:rPr>
            </w:pPr>
          </w:p>
          <w:p w14:paraId="378BD576" w14:textId="165D98AD" w:rsidR="00232FDC" w:rsidRPr="00F95AEE" w:rsidRDefault="00773C3B" w:rsidP="00232FDC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Ausman Consultants LLC</w:t>
            </w:r>
          </w:p>
          <w:p w14:paraId="0A88F061" w14:textId="77777777" w:rsidR="00232FDC" w:rsidRPr="00F95AEE" w:rsidRDefault="00232FDC" w:rsidP="00232FDC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</w:p>
          <w:p w14:paraId="427A6AEA" w14:textId="55E06F32" w:rsidR="00232FDC" w:rsidRPr="00F95AEE" w:rsidRDefault="00773C3B" w:rsidP="00232FDC">
            <w:pPr>
              <w:pStyle w:val="NoSpacing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1841 New York </w:t>
            </w:r>
            <w:r w:rsidR="00FB3251">
              <w:rPr>
                <w:bCs/>
                <w:szCs w:val="24"/>
              </w:rPr>
              <w:t>Ave</w:t>
            </w:r>
          </w:p>
          <w:p w14:paraId="6D647D41" w14:textId="170BE466" w:rsidR="00232FDC" w:rsidRPr="00F95AEE" w:rsidRDefault="00773C3B" w:rsidP="00232FDC">
            <w:pPr>
              <w:pStyle w:val="NoSpacing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Brooklyn, NY 11210</w:t>
            </w:r>
          </w:p>
          <w:p w14:paraId="4326162F" w14:textId="77777777" w:rsidR="00232FDC" w:rsidRPr="00F95AEE" w:rsidRDefault="00232FDC" w:rsidP="00232FDC">
            <w:pPr>
              <w:pStyle w:val="NoSpacing"/>
              <w:jc w:val="center"/>
              <w:rPr>
                <w:bCs/>
                <w:szCs w:val="24"/>
              </w:rPr>
            </w:pPr>
          </w:p>
          <w:p w14:paraId="272DCE62" w14:textId="3E45D0AE" w:rsidR="00F4143B" w:rsidRDefault="00232FDC" w:rsidP="00232FDC">
            <w:pPr>
              <w:pStyle w:val="NoSpacing"/>
              <w:ind w:left="360"/>
              <w:jc w:val="center"/>
              <w:rPr>
                <w:bCs/>
                <w:szCs w:val="24"/>
              </w:rPr>
            </w:pPr>
            <w:r w:rsidRPr="00F95AEE">
              <w:rPr>
                <w:bCs/>
                <w:szCs w:val="24"/>
              </w:rPr>
              <w:t>Contact:</w:t>
            </w:r>
            <w:r w:rsidR="003D52FE">
              <w:rPr>
                <w:bCs/>
                <w:szCs w:val="24"/>
              </w:rPr>
              <w:t xml:space="preserve"> </w:t>
            </w:r>
          </w:p>
          <w:p w14:paraId="509B228F" w14:textId="02066A9D" w:rsidR="00485CCE" w:rsidRPr="00F95AEE" w:rsidRDefault="00773C3B" w:rsidP="00232FDC">
            <w:pPr>
              <w:pStyle w:val="NoSpacing"/>
              <w:ind w:left="36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I</w:t>
            </w:r>
            <w:r w:rsidR="00485CCE">
              <w:rPr>
                <w:bCs/>
                <w:szCs w:val="24"/>
              </w:rPr>
              <w:t>sr</w:t>
            </w:r>
            <w:r>
              <w:rPr>
                <w:bCs/>
                <w:szCs w:val="24"/>
              </w:rPr>
              <w:t>a</w:t>
            </w:r>
            <w:r w:rsidR="00485CCE">
              <w:rPr>
                <w:bCs/>
                <w:szCs w:val="24"/>
              </w:rPr>
              <w:t xml:space="preserve">el Ausfresser – </w:t>
            </w:r>
            <w:r>
              <w:rPr>
                <w:bCs/>
                <w:szCs w:val="24"/>
              </w:rPr>
              <w:t>347-439-2591</w:t>
            </w:r>
          </w:p>
          <w:p w14:paraId="6A89A29C" w14:textId="77777777" w:rsidR="00232FDC" w:rsidRDefault="00232FDC" w:rsidP="00232FDC">
            <w:pPr>
              <w:pStyle w:val="NoSpacing"/>
              <w:ind w:left="360"/>
              <w:jc w:val="center"/>
              <w:rPr>
                <w:bCs/>
                <w:szCs w:val="24"/>
              </w:rPr>
            </w:pPr>
          </w:p>
          <w:p w14:paraId="3D3032A2" w14:textId="77777777" w:rsidR="00F4143B" w:rsidRPr="00F95AEE" w:rsidRDefault="00F4143B" w:rsidP="00232FDC">
            <w:pPr>
              <w:pStyle w:val="NoSpacing"/>
              <w:ind w:left="360"/>
              <w:jc w:val="center"/>
              <w:rPr>
                <w:bCs/>
                <w:szCs w:val="24"/>
              </w:rPr>
            </w:pPr>
          </w:p>
          <w:p w14:paraId="7D134345" w14:textId="77777777" w:rsidR="00232FDC" w:rsidRPr="00F95AEE" w:rsidRDefault="00232FDC" w:rsidP="0050085F">
            <w:pPr>
              <w:pStyle w:val="NoSpacing"/>
              <w:rPr>
                <w:b/>
                <w:bCs/>
              </w:rPr>
            </w:pPr>
          </w:p>
        </w:tc>
      </w:tr>
      <w:tr w:rsidR="0050085F" w:rsidRPr="00F95AEE" w14:paraId="0C208769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51F2EBBF" w14:textId="1352416C" w:rsidR="00F4143B" w:rsidRDefault="00F4143B" w:rsidP="00A01BC3">
            <w:pPr>
              <w:pStyle w:val="NoSpacing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55A49690" w14:textId="2630F359" w:rsidR="005D7915" w:rsidRDefault="005D7915" w:rsidP="00A01BC3">
            <w:pPr>
              <w:pStyle w:val="NoSpacing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3EF4596D" w14:textId="77777777" w:rsidR="005D7915" w:rsidRDefault="005D7915" w:rsidP="00A01BC3">
            <w:pPr>
              <w:pStyle w:val="NoSpacing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6F4AD4DA" w14:textId="77777777" w:rsidR="00F4143B" w:rsidRDefault="00F4143B" w:rsidP="00A01BC3">
            <w:pPr>
              <w:pStyle w:val="NoSpacing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</w:p>
          <w:p w14:paraId="24D4A090" w14:textId="18052CAD" w:rsidR="00857724" w:rsidRPr="00F95AEE" w:rsidRDefault="00332532">
            <w:pPr>
              <w:pStyle w:val="NoSpacing"/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</w:rPr>
              <w:fldChar w:fldCharType="begin"/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instrText xml:space="preserve"> DATE \@ "MMMM d, yyyy" </w:instrTex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fldChar w:fldCharType="separate"/>
            </w:r>
            <w:r w:rsidR="004B58D1">
              <w:rPr>
                <w:rFonts w:ascii="Cambria" w:hAnsi="Cambria"/>
                <w:b/>
                <w:bCs/>
                <w:noProof/>
                <w:sz w:val="36"/>
                <w:szCs w:val="36"/>
              </w:rPr>
              <w:t>November 2, 2020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fldChar w:fldCharType="end"/>
            </w:r>
          </w:p>
        </w:tc>
      </w:tr>
    </w:tbl>
    <w:p w14:paraId="56F78B7A" w14:textId="77777777" w:rsidR="00F95AEE" w:rsidRPr="00F95AEE" w:rsidRDefault="00F95AEE" w:rsidP="00F95AEE">
      <w:pPr>
        <w:spacing w:before="0" w:after="0"/>
        <w:rPr>
          <w:vanish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50085F" w:rsidRPr="00F95AEE" w14:paraId="572F481D" w14:textId="77777777">
        <w:tc>
          <w:tcPr>
            <w:tcW w:w="5000" w:type="pct"/>
          </w:tcPr>
          <w:p w14:paraId="71AEBA55" w14:textId="77777777" w:rsidR="0050085F" w:rsidRPr="00F95AEE" w:rsidRDefault="004B18C2" w:rsidP="0050085F">
            <w:pPr>
              <w:pStyle w:val="NoSpacing"/>
            </w:pPr>
            <w:r w:rsidRPr="00F95AEE">
              <w:br w:type="page"/>
            </w:r>
            <w:r w:rsidRPr="00F95AEE">
              <w:br w:type="page"/>
            </w:r>
          </w:p>
        </w:tc>
      </w:tr>
    </w:tbl>
    <w:p w14:paraId="4BEE567A" w14:textId="77777777" w:rsidR="00F4143B" w:rsidRDefault="00F4143B">
      <w:pPr>
        <w:spacing w:before="0" w:after="0" w:line="240" w:lineRule="auto"/>
        <w:jc w:val="left"/>
        <w:rPr>
          <w:rFonts w:cs="Calibri"/>
          <w:b/>
          <w:bCs/>
          <w:color w:val="333333"/>
          <w:sz w:val="28"/>
          <w:szCs w:val="28"/>
        </w:rPr>
      </w:pPr>
    </w:p>
    <w:p w14:paraId="7DACA11E" w14:textId="77777777" w:rsidR="009E3A3F" w:rsidRDefault="009E3A3F" w:rsidP="00FB3251">
      <w:pPr>
        <w:jc w:val="right"/>
        <w:rPr>
          <w:rFonts w:cs="Calibri"/>
          <w:b/>
          <w:bCs/>
          <w:color w:val="333333"/>
          <w:sz w:val="28"/>
          <w:szCs w:val="28"/>
        </w:rPr>
      </w:pPr>
    </w:p>
    <w:p w14:paraId="4BDE88BF" w14:textId="77777777" w:rsidR="00B82602" w:rsidRPr="00812C97" w:rsidRDefault="009B73A2" w:rsidP="00BE0015">
      <w:pPr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812C97">
        <w:rPr>
          <w:rFonts w:asciiTheme="minorHAnsi" w:hAnsiTheme="minorHAnsi" w:cstheme="minorHAnsi"/>
          <w:b/>
          <w:bCs/>
          <w:color w:val="333333"/>
          <w:sz w:val="28"/>
          <w:szCs w:val="28"/>
        </w:rPr>
        <w:t>Table of Contents</w:t>
      </w:r>
    </w:p>
    <w:p w14:paraId="1B281C59" w14:textId="140EF30D" w:rsidR="00F40804" w:rsidRDefault="00812C97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bidi="he-IL"/>
        </w:rPr>
      </w:pPr>
      <w:r w:rsidRPr="008708EA">
        <w:rPr>
          <w:rFonts w:ascii="Times New Roman" w:hAnsi="Times New Roman"/>
        </w:rPr>
        <w:fldChar w:fldCharType="begin"/>
      </w:r>
      <w:r w:rsidRPr="008708EA">
        <w:rPr>
          <w:rFonts w:ascii="Times New Roman" w:hAnsi="Times New Roman"/>
        </w:rPr>
        <w:instrText xml:space="preserve"> TOC \o "1-3" \h \z \t "Heading 9,9,Heading Part,9" </w:instrText>
      </w:r>
      <w:r w:rsidRPr="008708EA">
        <w:rPr>
          <w:rFonts w:ascii="Times New Roman" w:hAnsi="Times New Roman"/>
        </w:rPr>
        <w:fldChar w:fldCharType="separate"/>
      </w:r>
      <w:hyperlink w:anchor="_Toc55210609" w:history="1">
        <w:r w:rsidR="00F40804" w:rsidRPr="001B7EC6">
          <w:rPr>
            <w:rStyle w:val="Hyperlink"/>
            <w:noProof/>
          </w:rPr>
          <w:t>1</w:t>
        </w:r>
        <w:r w:rsidR="00F40804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bidi="he-IL"/>
          </w:rPr>
          <w:tab/>
        </w:r>
        <w:r w:rsidR="00F40804" w:rsidRPr="001B7EC6">
          <w:rPr>
            <w:rStyle w:val="Hyperlink"/>
            <w:noProof/>
          </w:rPr>
          <w:t>Scope</w:t>
        </w:r>
        <w:r w:rsidR="00F40804">
          <w:rPr>
            <w:noProof/>
            <w:webHidden/>
          </w:rPr>
          <w:tab/>
        </w:r>
        <w:r w:rsidR="00F40804">
          <w:rPr>
            <w:noProof/>
            <w:webHidden/>
          </w:rPr>
          <w:fldChar w:fldCharType="begin"/>
        </w:r>
        <w:r w:rsidR="00F40804">
          <w:rPr>
            <w:noProof/>
            <w:webHidden/>
          </w:rPr>
          <w:instrText xml:space="preserve"> PAGEREF _Toc55210609 \h </w:instrText>
        </w:r>
        <w:r w:rsidR="00F40804">
          <w:rPr>
            <w:noProof/>
            <w:webHidden/>
          </w:rPr>
        </w:r>
        <w:r w:rsidR="00F40804">
          <w:rPr>
            <w:noProof/>
            <w:webHidden/>
          </w:rPr>
          <w:fldChar w:fldCharType="separate"/>
        </w:r>
        <w:r w:rsidR="00F40804">
          <w:rPr>
            <w:noProof/>
            <w:webHidden/>
          </w:rPr>
          <w:t>4</w:t>
        </w:r>
        <w:r w:rsidR="00F40804">
          <w:rPr>
            <w:noProof/>
            <w:webHidden/>
          </w:rPr>
          <w:fldChar w:fldCharType="end"/>
        </w:r>
      </w:hyperlink>
    </w:p>
    <w:p w14:paraId="6CD45473" w14:textId="7575D092" w:rsidR="00F40804" w:rsidRDefault="00EC3879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bidi="he-IL"/>
        </w:rPr>
      </w:pPr>
      <w:hyperlink w:anchor="_Toc55210610" w:history="1">
        <w:r w:rsidR="00F40804" w:rsidRPr="001B7EC6">
          <w:rPr>
            <w:rStyle w:val="Hyperlink"/>
            <w:noProof/>
          </w:rPr>
          <w:t>2</w:t>
        </w:r>
        <w:r w:rsidR="00F40804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bidi="he-IL"/>
          </w:rPr>
          <w:tab/>
        </w:r>
        <w:r w:rsidR="00F40804" w:rsidRPr="001B7EC6">
          <w:rPr>
            <w:rStyle w:val="Hyperlink"/>
            <w:noProof/>
          </w:rPr>
          <w:t>Project Timeline</w:t>
        </w:r>
        <w:r w:rsidR="00F40804">
          <w:rPr>
            <w:noProof/>
            <w:webHidden/>
          </w:rPr>
          <w:tab/>
        </w:r>
        <w:r w:rsidR="00F40804">
          <w:rPr>
            <w:noProof/>
            <w:webHidden/>
          </w:rPr>
          <w:fldChar w:fldCharType="begin"/>
        </w:r>
        <w:r w:rsidR="00F40804">
          <w:rPr>
            <w:noProof/>
            <w:webHidden/>
          </w:rPr>
          <w:instrText xml:space="preserve"> PAGEREF _Toc55210610 \h </w:instrText>
        </w:r>
        <w:r w:rsidR="00F40804">
          <w:rPr>
            <w:noProof/>
            <w:webHidden/>
          </w:rPr>
        </w:r>
        <w:r w:rsidR="00F40804">
          <w:rPr>
            <w:noProof/>
            <w:webHidden/>
          </w:rPr>
          <w:fldChar w:fldCharType="separate"/>
        </w:r>
        <w:r w:rsidR="00F40804">
          <w:rPr>
            <w:noProof/>
            <w:webHidden/>
          </w:rPr>
          <w:t>4</w:t>
        </w:r>
        <w:r w:rsidR="00F40804">
          <w:rPr>
            <w:noProof/>
            <w:webHidden/>
          </w:rPr>
          <w:fldChar w:fldCharType="end"/>
        </w:r>
      </w:hyperlink>
    </w:p>
    <w:p w14:paraId="28B8C2FB" w14:textId="5B12EF56" w:rsidR="00F40804" w:rsidRDefault="00EC3879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bidi="he-IL"/>
        </w:rPr>
      </w:pPr>
      <w:hyperlink w:anchor="_Toc55210611" w:history="1">
        <w:r w:rsidR="00F40804" w:rsidRPr="001B7EC6">
          <w:rPr>
            <w:rStyle w:val="Hyperlink"/>
            <w:noProof/>
          </w:rPr>
          <w:t>3</w:t>
        </w:r>
        <w:r w:rsidR="00F40804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bidi="he-IL"/>
          </w:rPr>
          <w:tab/>
        </w:r>
        <w:r w:rsidR="00F40804" w:rsidRPr="001B7EC6">
          <w:rPr>
            <w:rStyle w:val="Hyperlink"/>
            <w:noProof/>
          </w:rPr>
          <w:t>Pricing</w:t>
        </w:r>
        <w:r w:rsidR="00F40804">
          <w:rPr>
            <w:noProof/>
            <w:webHidden/>
          </w:rPr>
          <w:tab/>
        </w:r>
        <w:r w:rsidR="00F40804">
          <w:rPr>
            <w:noProof/>
            <w:webHidden/>
          </w:rPr>
          <w:fldChar w:fldCharType="begin"/>
        </w:r>
        <w:r w:rsidR="00F40804">
          <w:rPr>
            <w:noProof/>
            <w:webHidden/>
          </w:rPr>
          <w:instrText xml:space="preserve"> PAGEREF _Toc55210611 \h </w:instrText>
        </w:r>
        <w:r w:rsidR="00F40804">
          <w:rPr>
            <w:noProof/>
            <w:webHidden/>
          </w:rPr>
        </w:r>
        <w:r w:rsidR="00F40804">
          <w:rPr>
            <w:noProof/>
            <w:webHidden/>
          </w:rPr>
          <w:fldChar w:fldCharType="separate"/>
        </w:r>
        <w:r w:rsidR="00F40804">
          <w:rPr>
            <w:noProof/>
            <w:webHidden/>
          </w:rPr>
          <w:t>4</w:t>
        </w:r>
        <w:r w:rsidR="00F40804">
          <w:rPr>
            <w:noProof/>
            <w:webHidden/>
          </w:rPr>
          <w:fldChar w:fldCharType="end"/>
        </w:r>
      </w:hyperlink>
    </w:p>
    <w:p w14:paraId="531CCCC2" w14:textId="5901D957" w:rsidR="00F40804" w:rsidRDefault="00EC3879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bidi="he-IL"/>
        </w:rPr>
      </w:pPr>
      <w:hyperlink w:anchor="_Toc55210612" w:history="1">
        <w:r w:rsidR="00F40804" w:rsidRPr="001B7EC6">
          <w:rPr>
            <w:rStyle w:val="Hyperlink"/>
            <w:noProof/>
          </w:rPr>
          <w:t>4</w:t>
        </w:r>
        <w:r w:rsidR="00F40804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bidi="he-IL"/>
          </w:rPr>
          <w:tab/>
        </w:r>
        <w:r w:rsidR="00F40804" w:rsidRPr="001B7EC6">
          <w:rPr>
            <w:rStyle w:val="Hyperlink"/>
            <w:noProof/>
          </w:rPr>
          <w:t>Staff Assignment</w:t>
        </w:r>
        <w:r w:rsidR="00F40804">
          <w:rPr>
            <w:noProof/>
            <w:webHidden/>
          </w:rPr>
          <w:tab/>
        </w:r>
        <w:r w:rsidR="00F40804">
          <w:rPr>
            <w:noProof/>
            <w:webHidden/>
          </w:rPr>
          <w:fldChar w:fldCharType="begin"/>
        </w:r>
        <w:r w:rsidR="00F40804">
          <w:rPr>
            <w:noProof/>
            <w:webHidden/>
          </w:rPr>
          <w:instrText xml:space="preserve"> PAGEREF _Toc55210612 \h </w:instrText>
        </w:r>
        <w:r w:rsidR="00F40804">
          <w:rPr>
            <w:noProof/>
            <w:webHidden/>
          </w:rPr>
        </w:r>
        <w:r w:rsidR="00F40804">
          <w:rPr>
            <w:noProof/>
            <w:webHidden/>
          </w:rPr>
          <w:fldChar w:fldCharType="separate"/>
        </w:r>
        <w:r w:rsidR="00F40804">
          <w:rPr>
            <w:noProof/>
            <w:webHidden/>
          </w:rPr>
          <w:t>4</w:t>
        </w:r>
        <w:r w:rsidR="00F40804">
          <w:rPr>
            <w:noProof/>
            <w:webHidden/>
          </w:rPr>
          <w:fldChar w:fldCharType="end"/>
        </w:r>
      </w:hyperlink>
    </w:p>
    <w:p w14:paraId="12E80373" w14:textId="77E73D23" w:rsidR="00F40804" w:rsidRDefault="00EC3879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bidi="he-IL"/>
        </w:rPr>
      </w:pPr>
      <w:hyperlink w:anchor="_Toc55210613" w:history="1">
        <w:r w:rsidR="00F40804" w:rsidRPr="001B7EC6">
          <w:rPr>
            <w:rStyle w:val="Hyperlink"/>
            <w:noProof/>
          </w:rPr>
          <w:t>5</w:t>
        </w:r>
        <w:r w:rsidR="00F40804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bidi="he-IL"/>
          </w:rPr>
          <w:tab/>
        </w:r>
        <w:r w:rsidR="00F40804" w:rsidRPr="001B7EC6">
          <w:rPr>
            <w:rStyle w:val="Hyperlink"/>
            <w:noProof/>
          </w:rPr>
          <w:t>Terms and Conditions</w:t>
        </w:r>
        <w:r w:rsidR="00F40804">
          <w:rPr>
            <w:noProof/>
            <w:webHidden/>
          </w:rPr>
          <w:tab/>
        </w:r>
        <w:r w:rsidR="00F40804">
          <w:rPr>
            <w:noProof/>
            <w:webHidden/>
          </w:rPr>
          <w:fldChar w:fldCharType="begin"/>
        </w:r>
        <w:r w:rsidR="00F40804">
          <w:rPr>
            <w:noProof/>
            <w:webHidden/>
          </w:rPr>
          <w:instrText xml:space="preserve"> PAGEREF _Toc55210613 \h </w:instrText>
        </w:r>
        <w:r w:rsidR="00F40804">
          <w:rPr>
            <w:noProof/>
            <w:webHidden/>
          </w:rPr>
        </w:r>
        <w:r w:rsidR="00F40804">
          <w:rPr>
            <w:noProof/>
            <w:webHidden/>
          </w:rPr>
          <w:fldChar w:fldCharType="separate"/>
        </w:r>
        <w:r w:rsidR="00F40804">
          <w:rPr>
            <w:noProof/>
            <w:webHidden/>
          </w:rPr>
          <w:t>4</w:t>
        </w:r>
        <w:r w:rsidR="00F40804">
          <w:rPr>
            <w:noProof/>
            <w:webHidden/>
          </w:rPr>
          <w:fldChar w:fldCharType="end"/>
        </w:r>
      </w:hyperlink>
    </w:p>
    <w:p w14:paraId="69D90580" w14:textId="197C54B7" w:rsidR="00F40804" w:rsidRDefault="00EC3879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bidi="he-IL"/>
        </w:rPr>
      </w:pPr>
      <w:hyperlink w:anchor="_Toc55210614" w:history="1">
        <w:r w:rsidR="00F40804" w:rsidRPr="001B7EC6">
          <w:rPr>
            <w:rStyle w:val="Hyperlink"/>
            <w:noProof/>
          </w:rPr>
          <w:t>6</w:t>
        </w:r>
        <w:r w:rsidR="00F40804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bidi="he-IL"/>
          </w:rPr>
          <w:tab/>
        </w:r>
        <w:r w:rsidR="00F40804" w:rsidRPr="001B7EC6">
          <w:rPr>
            <w:rStyle w:val="Hyperlink"/>
            <w:noProof/>
          </w:rPr>
          <w:t>Signatures</w:t>
        </w:r>
        <w:r w:rsidR="00F40804">
          <w:rPr>
            <w:noProof/>
            <w:webHidden/>
          </w:rPr>
          <w:tab/>
        </w:r>
        <w:r w:rsidR="00F40804">
          <w:rPr>
            <w:noProof/>
            <w:webHidden/>
          </w:rPr>
          <w:fldChar w:fldCharType="begin"/>
        </w:r>
        <w:r w:rsidR="00F40804">
          <w:rPr>
            <w:noProof/>
            <w:webHidden/>
          </w:rPr>
          <w:instrText xml:space="preserve"> PAGEREF _Toc55210614 \h </w:instrText>
        </w:r>
        <w:r w:rsidR="00F40804">
          <w:rPr>
            <w:noProof/>
            <w:webHidden/>
          </w:rPr>
        </w:r>
        <w:r w:rsidR="00F40804">
          <w:rPr>
            <w:noProof/>
            <w:webHidden/>
          </w:rPr>
          <w:fldChar w:fldCharType="separate"/>
        </w:r>
        <w:r w:rsidR="00F40804">
          <w:rPr>
            <w:noProof/>
            <w:webHidden/>
          </w:rPr>
          <w:t>5</w:t>
        </w:r>
        <w:r w:rsidR="00F40804">
          <w:rPr>
            <w:noProof/>
            <w:webHidden/>
          </w:rPr>
          <w:fldChar w:fldCharType="end"/>
        </w:r>
      </w:hyperlink>
    </w:p>
    <w:p w14:paraId="4D70AD74" w14:textId="45B4FE94" w:rsidR="00872560" w:rsidRPr="008708EA" w:rsidRDefault="00812C97" w:rsidP="00812C97">
      <w:pPr>
        <w:pStyle w:val="TOC1"/>
        <w:tabs>
          <w:tab w:val="left" w:pos="403"/>
          <w:tab w:val="right" w:leader="dot" w:pos="9017"/>
        </w:tabs>
        <w:rPr>
          <w:rFonts w:ascii="Times New Roman" w:hAnsi="Times New Roman"/>
        </w:rPr>
      </w:pPr>
      <w:r w:rsidRPr="008708EA">
        <w:rPr>
          <w:rFonts w:ascii="Times New Roman" w:hAnsi="Times New Roman"/>
        </w:rPr>
        <w:fldChar w:fldCharType="end"/>
      </w:r>
    </w:p>
    <w:p w14:paraId="76BB0D55" w14:textId="77777777" w:rsidR="00872560" w:rsidRPr="008708EA" w:rsidRDefault="00872560" w:rsidP="00A43BA6">
      <w:pPr>
        <w:pStyle w:val="TableofFigures"/>
        <w:tabs>
          <w:tab w:val="right" w:leader="dot" w:pos="9017"/>
        </w:tabs>
        <w:rPr>
          <w:rFonts w:ascii="Times New Roman" w:hAnsi="Times New Roman"/>
        </w:rPr>
      </w:pPr>
    </w:p>
    <w:p w14:paraId="00FB800D" w14:textId="77777777" w:rsidR="00620133" w:rsidRDefault="00634147" w:rsidP="00620133">
      <w:r>
        <w:br w:type="page"/>
      </w:r>
    </w:p>
    <w:p w14:paraId="4B6C241A" w14:textId="3B7C2A6A" w:rsidR="00634147" w:rsidRDefault="00F40804" w:rsidP="00620133">
      <w:pPr>
        <w:pStyle w:val="Heading1"/>
      </w:pPr>
      <w:bookmarkStart w:id="0" w:name="_Toc55210609"/>
      <w:r>
        <w:lastRenderedPageBreak/>
        <w:t>Scope</w:t>
      </w:r>
      <w:bookmarkEnd w:id="0"/>
    </w:p>
    <w:p w14:paraId="4F877355" w14:textId="6DE659F9" w:rsidR="000F6C6E" w:rsidRDefault="00F40804" w:rsidP="00F4143B">
      <w:r>
        <w:t>The scope of this statement of work is to provide Kelsey-Seybold</w:t>
      </w:r>
      <w:r w:rsidR="000E7024">
        <w:t xml:space="preserve"> production support </w:t>
      </w:r>
      <w:r w:rsidR="00D869ED">
        <w:t xml:space="preserve">for their Datacap 9.0 </w:t>
      </w:r>
      <w:r w:rsidR="005D7915">
        <w:t>system</w:t>
      </w:r>
      <w:r w:rsidR="00D869ED">
        <w:t xml:space="preserve">. </w:t>
      </w:r>
    </w:p>
    <w:p w14:paraId="1A93EFF3" w14:textId="77777777" w:rsidR="00CB2857" w:rsidRDefault="00CB2857" w:rsidP="00CB2857">
      <w:pPr>
        <w:pStyle w:val="Heading1"/>
      </w:pPr>
      <w:bookmarkStart w:id="1" w:name="_Toc55210610"/>
      <w:bookmarkStart w:id="2" w:name="_Toc340843684"/>
      <w:r>
        <w:t>Project Timeline</w:t>
      </w:r>
      <w:bookmarkEnd w:id="1"/>
    </w:p>
    <w:p w14:paraId="2C9988BE" w14:textId="6E93F409" w:rsidR="00CB2857" w:rsidRDefault="000E7024" w:rsidP="00214EC4">
      <w:r>
        <w:t xml:space="preserve">The services </w:t>
      </w:r>
      <w:r w:rsidR="00D869ED">
        <w:t>identified in this SOW will be provided during the time period of November 2</w:t>
      </w:r>
      <w:r w:rsidR="00D869ED" w:rsidRPr="00D869ED">
        <w:rPr>
          <w:vertAlign w:val="superscript"/>
        </w:rPr>
        <w:t>nd</w:t>
      </w:r>
      <w:r w:rsidR="00D869ED">
        <w:t xml:space="preserve"> and November 30</w:t>
      </w:r>
      <w:r w:rsidR="00D869ED" w:rsidRPr="00D869ED">
        <w:rPr>
          <w:vertAlign w:val="superscript"/>
        </w:rPr>
        <w:t>th</w:t>
      </w:r>
      <w:r w:rsidR="00D869ED">
        <w:t xml:space="preserve"> of 2020.</w:t>
      </w:r>
    </w:p>
    <w:p w14:paraId="09C00C63" w14:textId="77777777" w:rsidR="0015718E" w:rsidRDefault="0015718E" w:rsidP="0015718E">
      <w:pPr>
        <w:pStyle w:val="Heading1"/>
      </w:pPr>
      <w:bookmarkStart w:id="3" w:name="_Toc55210611"/>
      <w:r>
        <w:t>Pricing</w:t>
      </w:r>
      <w:bookmarkEnd w:id="2"/>
      <w:bookmarkEnd w:id="3"/>
    </w:p>
    <w:p w14:paraId="4B687A6A" w14:textId="555B55AA" w:rsidR="002F0335" w:rsidRDefault="002F0335" w:rsidP="002F0335">
      <w:r>
        <w:t xml:space="preserve">This project will be completed by staff members from </w:t>
      </w:r>
      <w:r w:rsidR="00773C3B">
        <w:t>Ausman Consultants</w:t>
      </w:r>
      <w:r w:rsidR="00064FF1">
        <w:t xml:space="preserve"> LLC</w:t>
      </w:r>
      <w:r>
        <w:t xml:space="preserve">. </w:t>
      </w:r>
      <w:r w:rsidR="00773C3B">
        <w:t>AUSMAN CONSULTANTS</w:t>
      </w:r>
      <w:r>
        <w:t xml:space="preserve">’s services will be provided to </w:t>
      </w:r>
      <w:r w:rsidRPr="002F0335">
        <w:t>Kelsey-Seybold</w:t>
      </w:r>
      <w:r w:rsidRPr="002F0335" w:rsidDel="002F0335">
        <w:t xml:space="preserve"> </w:t>
      </w:r>
      <w:r>
        <w:t xml:space="preserve">at the time and materials rate of </w:t>
      </w:r>
      <w:r w:rsidRPr="002D23DF">
        <w:t>$</w:t>
      </w:r>
      <w:r w:rsidR="00064FF1">
        <w:t>150</w:t>
      </w:r>
      <w:r w:rsidR="00662512">
        <w:t>.00</w:t>
      </w:r>
      <w:r>
        <w:t xml:space="preserve"> per labor hour. </w:t>
      </w:r>
    </w:p>
    <w:p w14:paraId="0BF07D8C" w14:textId="3178A9B6" w:rsidR="00164B23" w:rsidRDefault="002F0335" w:rsidP="002F0335">
      <w:r w:rsidRPr="006B210B">
        <w:t xml:space="preserve">The amount invoiced to </w:t>
      </w:r>
      <w:r w:rsidR="00473132" w:rsidRPr="00473132">
        <w:t>Kelsey-Seybold</w:t>
      </w:r>
      <w:r w:rsidR="00473132" w:rsidRPr="00473132" w:rsidDel="002F0335">
        <w:t xml:space="preserve"> </w:t>
      </w:r>
      <w:r w:rsidRPr="006B210B">
        <w:t>will be based on the actual number of hours expended</w:t>
      </w:r>
      <w:r w:rsidR="00064FF1">
        <w:t>.</w:t>
      </w:r>
      <w:r w:rsidR="00164B23">
        <w:t xml:space="preserve"> </w:t>
      </w:r>
      <w:r w:rsidR="00773C3B">
        <w:t>AUSMAN CONSULTANTS</w:t>
      </w:r>
      <w:r w:rsidRPr="006B210B">
        <w:t xml:space="preserve"> will invoice </w:t>
      </w:r>
      <w:r w:rsidR="00473132" w:rsidRPr="002F0335">
        <w:t>Kelsey-Seybold</w:t>
      </w:r>
      <w:r w:rsidR="00473132" w:rsidRPr="002F0335" w:rsidDel="002F0335">
        <w:t xml:space="preserve"> </w:t>
      </w:r>
      <w:r w:rsidRPr="006B210B">
        <w:t>for services performed on the last day of each month.</w:t>
      </w:r>
      <w:r w:rsidR="002E296D">
        <w:t xml:space="preserve">  The payment terms are NET 30.</w:t>
      </w:r>
      <w:r>
        <w:t xml:space="preserve"> </w:t>
      </w:r>
    </w:p>
    <w:p w14:paraId="022D164B" w14:textId="2197FA55" w:rsidR="002F0335" w:rsidRDefault="00164B23" w:rsidP="002F0335">
      <w:r>
        <w:t xml:space="preserve">In order to control costs, </w:t>
      </w:r>
      <w:r w:rsidR="00773C3B">
        <w:t>AUSMAN CONSULTANTS</w:t>
      </w:r>
      <w:r>
        <w:t xml:space="preserve"> can perform all task remotely assuming the required access is provided by Kelsey-Seybold.  If Kelsey-Seybold desires some or all of the tasks to be performed onsite, the estimated cost of travel and related expenses is $350.00 per day.  </w:t>
      </w:r>
      <w:r w:rsidR="002F0335">
        <w:t>Any travel-related or other out-of-pocket expenses w</w:t>
      </w:r>
      <w:r>
        <w:t>ould</w:t>
      </w:r>
      <w:r w:rsidR="002F0335">
        <w:t xml:space="preserve"> be invoiced at the end of the month in which they were incurred.</w:t>
      </w:r>
    </w:p>
    <w:p w14:paraId="3571653E" w14:textId="77777777" w:rsidR="00FA1A21" w:rsidRDefault="00FA1A21" w:rsidP="00FA1A21">
      <w:pPr>
        <w:pStyle w:val="Heading1"/>
      </w:pPr>
      <w:bookmarkStart w:id="4" w:name="_Toc55210612"/>
      <w:r>
        <w:t>Staff Assignment</w:t>
      </w:r>
      <w:bookmarkEnd w:id="4"/>
    </w:p>
    <w:p w14:paraId="5A45CFAB" w14:textId="7377547E" w:rsidR="00FA1A21" w:rsidRPr="00FA1A21" w:rsidRDefault="00773C3B" w:rsidP="00FA1A21">
      <w:r>
        <w:t>AUSMAN</w:t>
      </w:r>
      <w:r w:rsidR="00064FF1">
        <w:t xml:space="preserve"> </w:t>
      </w:r>
      <w:r>
        <w:t>CONSULTANTS</w:t>
      </w:r>
      <w:r w:rsidR="00064FF1">
        <w:t xml:space="preserve"> LLC</w:t>
      </w:r>
      <w:r w:rsidR="00FA1A21" w:rsidRPr="00FA1A21">
        <w:t xml:space="preserve"> is committed to providing personnel who have sufficient experience, skills and capabilities to perform the services detailed in this </w:t>
      </w:r>
      <w:r w:rsidR="00620133">
        <w:t>Statement of Work</w:t>
      </w:r>
      <w:r w:rsidR="00FA1A21" w:rsidRPr="00FA1A21">
        <w:t>.</w:t>
      </w:r>
    </w:p>
    <w:p w14:paraId="345C8894" w14:textId="77777777" w:rsidR="00FA1A21" w:rsidRPr="00B21BBB" w:rsidRDefault="00FA1A21" w:rsidP="00FA1A21">
      <w:pPr>
        <w:pStyle w:val="Heading1"/>
      </w:pPr>
      <w:bookmarkStart w:id="5" w:name="_Toc55210613"/>
      <w:r w:rsidRPr="00B21BBB">
        <w:t>Terms and Conditions</w:t>
      </w:r>
      <w:bookmarkEnd w:id="5"/>
    </w:p>
    <w:p w14:paraId="5CF060B2" w14:textId="1C5CE8BF" w:rsidR="006B210B" w:rsidRPr="00B21BBB" w:rsidRDefault="006B210B" w:rsidP="00B21BBB">
      <w:pPr>
        <w:rPr>
          <w:highlight w:val="yellow"/>
        </w:rPr>
      </w:pPr>
      <w:r w:rsidRPr="00E729B4">
        <w:t xml:space="preserve">This Statement of Work, including pricing, is valid until </w:t>
      </w:r>
      <w:r w:rsidR="00D869ED">
        <w:t>November</w:t>
      </w:r>
      <w:r w:rsidR="003F6486" w:rsidRPr="00E729B4">
        <w:t xml:space="preserve"> </w:t>
      </w:r>
      <w:r w:rsidR="00D869ED">
        <w:t>30</w:t>
      </w:r>
      <w:r w:rsidR="003F6486" w:rsidRPr="00E729B4">
        <w:rPr>
          <w:vertAlign w:val="superscript"/>
        </w:rPr>
        <w:t>th</w:t>
      </w:r>
      <w:r w:rsidR="003F6486" w:rsidRPr="00E729B4">
        <w:t xml:space="preserve"> </w:t>
      </w:r>
      <w:r w:rsidR="008A051A" w:rsidRPr="00E729B4">
        <w:t>, 20</w:t>
      </w:r>
      <w:r w:rsidR="00D869ED">
        <w:t>20</w:t>
      </w:r>
      <w:r w:rsidRPr="00E729B4">
        <w:t xml:space="preserve"> unless extended in writing by </w:t>
      </w:r>
      <w:r w:rsidR="00773C3B">
        <w:t>AUSMAN CONSULTANTS</w:t>
      </w:r>
      <w:r w:rsidR="00064FF1">
        <w:t xml:space="preserve"> LLC</w:t>
      </w:r>
      <w:r w:rsidRPr="00E729B4">
        <w:t>.</w:t>
      </w:r>
      <w:r w:rsidR="00B21BBB">
        <w:t xml:space="preserve">  </w:t>
      </w:r>
    </w:p>
    <w:p w14:paraId="65A38884" w14:textId="77777777" w:rsidR="00FA1A21" w:rsidRDefault="00FA1A21">
      <w:pPr>
        <w:spacing w:before="0" w:after="0" w:line="240" w:lineRule="auto"/>
        <w:jc w:val="left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4DB9176E" w14:textId="77777777" w:rsidR="00FA1A21" w:rsidRDefault="00FA1A21" w:rsidP="00FA1A21">
      <w:pPr>
        <w:pStyle w:val="Heading1"/>
      </w:pPr>
      <w:bookmarkStart w:id="6" w:name="_Toc55210614"/>
      <w:r>
        <w:lastRenderedPageBreak/>
        <w:t>Signatures</w:t>
      </w:r>
      <w:bookmarkEnd w:id="6"/>
    </w:p>
    <w:p w14:paraId="50C4AAE1" w14:textId="77777777" w:rsidR="00FA1A21" w:rsidRDefault="00FA1A21" w:rsidP="00FA1A21">
      <w:r>
        <w:t xml:space="preserve">IN WITNESS WHEREOF, the parties by their duly authorized representatives have approved this </w:t>
      </w:r>
      <w:r w:rsidR="00620133">
        <w:t>Statement of Work</w:t>
      </w:r>
      <w:r>
        <w:t xml:space="preserve"> and authorized its execution.</w:t>
      </w:r>
    </w:p>
    <w:p w14:paraId="23DC645D" w14:textId="6A901AD1" w:rsidR="00FA1A21" w:rsidRPr="00FA1A21" w:rsidRDefault="00773C3B" w:rsidP="00FA1A21">
      <w:pPr>
        <w:rPr>
          <w:b/>
        </w:rPr>
      </w:pPr>
      <w:r>
        <w:rPr>
          <w:b/>
        </w:rPr>
        <w:t>Ausman Consultants</w:t>
      </w:r>
      <w:r w:rsidR="00F40804">
        <w:rPr>
          <w:b/>
        </w:rPr>
        <w:t xml:space="preserve"> LLC</w:t>
      </w:r>
    </w:p>
    <w:p w14:paraId="59030978" w14:textId="77777777" w:rsidR="00FA1A21" w:rsidRDefault="00FA1A21" w:rsidP="00FA1A21">
      <w:r>
        <w:t>_____________________________________________________</w:t>
      </w:r>
    </w:p>
    <w:p w14:paraId="648F1795" w14:textId="77777777" w:rsidR="00FA1A21" w:rsidRDefault="00FA1A21" w:rsidP="00FA1A21">
      <w:r>
        <w:t>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6088AAE9" w14:textId="77777777" w:rsidR="00FA1A21" w:rsidRDefault="00FA1A21" w:rsidP="00FA1A21">
      <w:r>
        <w:t>_____________________________________________________</w:t>
      </w:r>
    </w:p>
    <w:p w14:paraId="7611892E" w14:textId="77777777" w:rsidR="00FA1A21" w:rsidRDefault="00FA1A21" w:rsidP="00FA1A21">
      <w:r>
        <w:t>Name and Title</w:t>
      </w:r>
    </w:p>
    <w:p w14:paraId="19C89011" w14:textId="77777777" w:rsidR="00FA1A21" w:rsidRDefault="00FA1A21" w:rsidP="00FA1A21"/>
    <w:p w14:paraId="3E4B9473" w14:textId="52189CB7" w:rsidR="00FA1A21" w:rsidRPr="00FA1A21" w:rsidRDefault="00314480" w:rsidP="00FA1A21">
      <w:pPr>
        <w:rPr>
          <w:b/>
        </w:rPr>
      </w:pPr>
      <w:r>
        <w:rPr>
          <w:b/>
        </w:rPr>
        <w:t>Kelsey-Seybold</w:t>
      </w:r>
    </w:p>
    <w:p w14:paraId="748AC30F" w14:textId="77777777" w:rsidR="00FA1A21" w:rsidRDefault="00FA1A21" w:rsidP="00FA1A21">
      <w:r>
        <w:t>_____________________________________________________</w:t>
      </w:r>
    </w:p>
    <w:p w14:paraId="0A6A1B00" w14:textId="77777777" w:rsidR="00FA1A21" w:rsidRDefault="00FA1A21" w:rsidP="00FA1A21">
      <w:r>
        <w:t>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239A8EEA" w14:textId="77777777" w:rsidR="00FA1A21" w:rsidRDefault="00FA1A21" w:rsidP="00FA1A21">
      <w:r>
        <w:t>__________________________________________________</w:t>
      </w:r>
    </w:p>
    <w:p w14:paraId="7B697E85" w14:textId="77777777" w:rsidR="00FA1A21" w:rsidRDefault="00FA1A21" w:rsidP="00FA1A21">
      <w:r>
        <w:t>Name and Title</w:t>
      </w:r>
    </w:p>
    <w:p w14:paraId="1927BA84" w14:textId="77777777" w:rsidR="00FA1A21" w:rsidRDefault="00FA1A21" w:rsidP="00FA1A21">
      <w:r>
        <w:t>###END###</w:t>
      </w:r>
    </w:p>
    <w:p w14:paraId="242B19B8" w14:textId="77777777" w:rsidR="00676D73" w:rsidRPr="00676D73" w:rsidRDefault="00676D73" w:rsidP="00FA1A21"/>
    <w:sectPr w:rsidR="00676D73" w:rsidRPr="00676D73" w:rsidSect="00F4143B">
      <w:headerReference w:type="default" r:id="rId8"/>
      <w:footerReference w:type="default" r:id="rId9"/>
      <w:pgSz w:w="12240" w:h="15840" w:code="1"/>
      <w:pgMar w:top="1440" w:right="1440" w:bottom="1440" w:left="1440" w:header="288" w:footer="28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7D624" w14:textId="77777777" w:rsidR="00EC3879" w:rsidRDefault="00EC3879">
      <w:r>
        <w:separator/>
      </w:r>
    </w:p>
  </w:endnote>
  <w:endnote w:type="continuationSeparator" w:id="0">
    <w:p w14:paraId="1606B52D" w14:textId="77777777" w:rsidR="00EC3879" w:rsidRDefault="00EC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B" w:csb1="00000000"/>
  </w:font>
  <w:font w:name="Times New Roman 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rmal">
    <w:panose1 w:val="00000000000000000000"/>
    <w:charset w:val="00"/>
    <w:family w:val="roman"/>
    <w:notTrueType/>
    <w:pitch w:val="default"/>
    <w:sig w:usb0="06079CD3" w:usb1="00009716" w:usb2="00000000" w:usb3="00000000" w:csb0="00000001" w:csb1="009E370C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6968F" w14:textId="22CB9E4C" w:rsidR="002B2D13" w:rsidRDefault="00064FF1" w:rsidP="00DE1A7B">
    <w:pPr>
      <w:pStyle w:val="Footer"/>
      <w:pBdr>
        <w:top w:val="single" w:sz="4" w:space="1" w:color="auto"/>
      </w:pBdr>
      <w:jc w:val="right"/>
    </w:pPr>
    <w:r>
      <w:t xml:space="preserve">Ausman Consultants LLC </w:t>
    </w:r>
    <w:r w:rsidR="002B2D13">
      <w:t>and K</w:t>
    </w:r>
    <w:r w:rsidR="009C1CCA">
      <w:t xml:space="preserve">elsey-Seybold </w:t>
    </w:r>
    <w:r w:rsidR="002B2D13">
      <w:t>Confidential</w:t>
    </w:r>
    <w:r w:rsidR="002B2D13">
      <w:tab/>
    </w:r>
    <w:r>
      <w:t>11</w:t>
    </w:r>
    <w:r w:rsidR="002B2D13">
      <w:t>/</w:t>
    </w:r>
    <w:r>
      <w:t>02</w:t>
    </w:r>
    <w:r w:rsidR="004F725D">
      <w:t>/20</w:t>
    </w:r>
    <w:r>
      <w:t>20</w:t>
    </w:r>
    <w:r w:rsidR="002B2D13">
      <w:tab/>
    </w:r>
    <w:r w:rsidR="002B2D13">
      <w:tab/>
    </w:r>
    <w:r w:rsidR="002B2D13" w:rsidRPr="00A045D7">
      <w:t xml:space="preserve">Page </w:t>
    </w:r>
    <w:r w:rsidR="002B2D13">
      <w:fldChar w:fldCharType="begin"/>
    </w:r>
    <w:r w:rsidR="002B2D13">
      <w:instrText xml:space="preserve"> PAGE  \* Arabic  \* MERGEFORMAT </w:instrText>
    </w:r>
    <w:r w:rsidR="002B2D13">
      <w:fldChar w:fldCharType="separate"/>
    </w:r>
    <w:r w:rsidR="00E870FA">
      <w:rPr>
        <w:noProof/>
      </w:rPr>
      <w:t>8</w:t>
    </w:r>
    <w:r w:rsidR="002B2D13">
      <w:fldChar w:fldCharType="end"/>
    </w:r>
  </w:p>
  <w:p w14:paraId="691AC8B5" w14:textId="77777777" w:rsidR="002B2D13" w:rsidRPr="00DE1A7B" w:rsidRDefault="002B2D13" w:rsidP="002F7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7DECF" w14:textId="77777777" w:rsidR="00EC3879" w:rsidRDefault="00EC3879">
      <w:r>
        <w:separator/>
      </w:r>
    </w:p>
  </w:footnote>
  <w:footnote w:type="continuationSeparator" w:id="0">
    <w:p w14:paraId="53736A44" w14:textId="77777777" w:rsidR="00EC3879" w:rsidRDefault="00EC3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B1B50" w14:textId="77777777" w:rsidR="002B2D13" w:rsidRDefault="002B2D13" w:rsidP="00500A63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27671CC"/>
    <w:lvl w:ilvl="0">
      <w:numFmt w:val="decimal"/>
      <w:pStyle w:val="ListBulletedItem1"/>
      <w:lvlText w:val="*"/>
      <w:lvlJc w:val="left"/>
    </w:lvl>
  </w:abstractNum>
  <w:abstractNum w:abstractNumId="1" w15:restartNumberingAfterBreak="0">
    <w:nsid w:val="003E0516"/>
    <w:multiLevelType w:val="multilevel"/>
    <w:tmpl w:val="494ECB8E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" w15:restartNumberingAfterBreak="0">
    <w:nsid w:val="01FD6A94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F93EEB"/>
    <w:multiLevelType w:val="hybridMultilevel"/>
    <w:tmpl w:val="5D34095E"/>
    <w:lvl w:ilvl="0" w:tplc="7EF877C6">
      <w:start w:val="1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F2EEF"/>
    <w:multiLevelType w:val="hybridMultilevel"/>
    <w:tmpl w:val="94702C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A65F3"/>
    <w:multiLevelType w:val="hybridMultilevel"/>
    <w:tmpl w:val="BC3270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65C89"/>
    <w:multiLevelType w:val="hybridMultilevel"/>
    <w:tmpl w:val="6EDA2B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30E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EC37DA2"/>
    <w:multiLevelType w:val="hybridMultilevel"/>
    <w:tmpl w:val="0AA249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8506D"/>
    <w:multiLevelType w:val="hybridMultilevel"/>
    <w:tmpl w:val="7172B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8457E"/>
    <w:multiLevelType w:val="hybridMultilevel"/>
    <w:tmpl w:val="5B1219C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A58E4"/>
    <w:multiLevelType w:val="hybridMultilevel"/>
    <w:tmpl w:val="B61284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85D3C"/>
    <w:multiLevelType w:val="hybridMultilevel"/>
    <w:tmpl w:val="64D6CC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201E7"/>
    <w:multiLevelType w:val="hybridMultilevel"/>
    <w:tmpl w:val="15048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E17E2"/>
    <w:multiLevelType w:val="hybridMultilevel"/>
    <w:tmpl w:val="EFF40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4C25D22"/>
    <w:multiLevelType w:val="hybridMultilevel"/>
    <w:tmpl w:val="31D8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94818"/>
    <w:multiLevelType w:val="hybridMultilevel"/>
    <w:tmpl w:val="E3CA3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D073E"/>
    <w:multiLevelType w:val="hybridMultilevel"/>
    <w:tmpl w:val="3206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5448C"/>
    <w:multiLevelType w:val="hybridMultilevel"/>
    <w:tmpl w:val="E5C44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5D83F08"/>
    <w:multiLevelType w:val="hybridMultilevel"/>
    <w:tmpl w:val="C25611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3" w15:restartNumberingAfterBreak="0">
    <w:nsid w:val="4872047E"/>
    <w:multiLevelType w:val="hybridMultilevel"/>
    <w:tmpl w:val="F3E0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F44AE"/>
    <w:multiLevelType w:val="hybridMultilevel"/>
    <w:tmpl w:val="9C7A8F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B4E9C"/>
    <w:multiLevelType w:val="hybridMultilevel"/>
    <w:tmpl w:val="E182F9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E7B2D"/>
    <w:multiLevelType w:val="singleLevel"/>
    <w:tmpl w:val="98AC9D78"/>
    <w:lvl w:ilvl="0">
      <w:start w:val="1"/>
      <w:numFmt w:val="bullet"/>
      <w:pStyle w:val="ListBullet"/>
      <w:lvlText w:val="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7" w15:restartNumberingAfterBreak="0">
    <w:nsid w:val="69134F5A"/>
    <w:multiLevelType w:val="hybridMultilevel"/>
    <w:tmpl w:val="FD8EB8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9" w15:restartNumberingAfterBreak="0">
    <w:nsid w:val="6CCE57CC"/>
    <w:multiLevelType w:val="hybridMultilevel"/>
    <w:tmpl w:val="D20A8276"/>
    <w:lvl w:ilvl="0" w:tplc="2F6A803C">
      <w:start w:val="1"/>
      <w:numFmt w:val="bullet"/>
      <w:pStyle w:val="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002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6BF87CA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DDF24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E4A1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1E6EA6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6AB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4A81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5D3675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F7539F4"/>
    <w:multiLevelType w:val="hybridMultilevel"/>
    <w:tmpl w:val="28FA74EC"/>
    <w:lvl w:ilvl="0" w:tplc="B2526B18">
      <w:start w:val="1"/>
      <w:numFmt w:val="bullet"/>
      <w:pStyle w:val="Bullet"/>
      <w:lvlText w:val="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</w:rPr>
    </w:lvl>
    <w:lvl w:ilvl="1" w:tplc="E35A89D2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9E2EDC42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7B668080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56D6B038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ECB6C66A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8A8EDD60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4CA00FB6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2B48E18C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6FEB5BF9"/>
    <w:multiLevelType w:val="singleLevel"/>
    <w:tmpl w:val="50C27CD0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504"/>
      </w:pPr>
      <w:rPr>
        <w:b w:val="0"/>
        <w:i w:val="0"/>
      </w:rPr>
    </w:lvl>
  </w:abstractNum>
  <w:abstractNum w:abstractNumId="33" w15:restartNumberingAfterBreak="0">
    <w:nsid w:val="70A373A9"/>
    <w:multiLevelType w:val="hybridMultilevel"/>
    <w:tmpl w:val="90D0E0BC"/>
    <w:lvl w:ilvl="0" w:tplc="04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74C21793"/>
    <w:multiLevelType w:val="singleLevel"/>
    <w:tmpl w:val="3E92CA72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5" w15:restartNumberingAfterBreak="0">
    <w:nsid w:val="78354BE5"/>
    <w:multiLevelType w:val="hybridMultilevel"/>
    <w:tmpl w:val="C12664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B749C"/>
    <w:multiLevelType w:val="hybridMultilevel"/>
    <w:tmpl w:val="AAFC1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1D6250"/>
    <w:multiLevelType w:val="hybridMultilevel"/>
    <w:tmpl w:val="9BCA0AF4"/>
    <w:lvl w:ilvl="0" w:tplc="77D20E9E">
      <w:numFmt w:val="bullet"/>
      <w:pStyle w:val="Bullet3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312517"/>
    <w:multiLevelType w:val="multilevel"/>
    <w:tmpl w:val="8982E4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8"/>
        <w:szCs w:val="28"/>
      </w:rPr>
    </w:lvl>
    <w:lvl w:ilvl="3">
      <w:start w:val="1"/>
      <w:numFmt w:val="decimal"/>
      <w:pStyle w:val="Style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4"/>
        </w:tabs>
        <w:ind w:left="8244" w:hanging="1584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22"/>
  </w:num>
  <w:num w:numId="4">
    <w:abstractNumId w:val="30"/>
  </w:num>
  <w:num w:numId="5">
    <w:abstractNumId w:val="20"/>
  </w:num>
  <w:num w:numId="6">
    <w:abstractNumId w:val="28"/>
  </w:num>
  <w:num w:numId="7">
    <w:abstractNumId w:val="31"/>
  </w:num>
  <w:num w:numId="8">
    <w:abstractNumId w:val="0"/>
    <w:lvlOverride w:ilvl="0">
      <w:lvl w:ilvl="0">
        <w:start w:val="1"/>
        <w:numFmt w:val="bullet"/>
        <w:pStyle w:val="ListBulletedItem1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9">
    <w:abstractNumId w:val="38"/>
  </w:num>
  <w:num w:numId="10">
    <w:abstractNumId w:val="2"/>
  </w:num>
  <w:num w:numId="11">
    <w:abstractNumId w:val="26"/>
  </w:num>
  <w:num w:numId="12">
    <w:abstractNumId w:val="29"/>
  </w:num>
  <w:num w:numId="13">
    <w:abstractNumId w:val="32"/>
    <w:lvlOverride w:ilvl="0">
      <w:startOverride w:val="1"/>
    </w:lvlOverride>
  </w:num>
  <w:num w:numId="14">
    <w:abstractNumId w:val="34"/>
  </w:num>
  <w:num w:numId="15">
    <w:abstractNumId w:val="37"/>
  </w:num>
  <w:num w:numId="16">
    <w:abstractNumId w:val="7"/>
  </w:num>
  <w:num w:numId="17">
    <w:abstractNumId w:val="8"/>
  </w:num>
  <w:num w:numId="18">
    <w:abstractNumId w:val="19"/>
  </w:num>
  <w:num w:numId="19">
    <w:abstractNumId w:val="5"/>
  </w:num>
  <w:num w:numId="20">
    <w:abstractNumId w:val="13"/>
  </w:num>
  <w:num w:numId="21">
    <w:abstractNumId w:val="35"/>
  </w:num>
  <w:num w:numId="22">
    <w:abstractNumId w:val="33"/>
  </w:num>
  <w:num w:numId="23">
    <w:abstractNumId w:val="6"/>
  </w:num>
  <w:num w:numId="24">
    <w:abstractNumId w:val="9"/>
  </w:num>
  <w:num w:numId="25">
    <w:abstractNumId w:val="17"/>
  </w:num>
  <w:num w:numId="26">
    <w:abstractNumId w:val="4"/>
  </w:num>
  <w:num w:numId="27">
    <w:abstractNumId w:val="12"/>
  </w:num>
  <w:num w:numId="28">
    <w:abstractNumId w:val="14"/>
  </w:num>
  <w:num w:numId="29">
    <w:abstractNumId w:val="11"/>
  </w:num>
  <w:num w:numId="30">
    <w:abstractNumId w:val="25"/>
  </w:num>
  <w:num w:numId="31">
    <w:abstractNumId w:val="16"/>
  </w:num>
  <w:num w:numId="32">
    <w:abstractNumId w:val="36"/>
  </w:num>
  <w:num w:numId="33">
    <w:abstractNumId w:val="21"/>
  </w:num>
  <w:num w:numId="34">
    <w:abstractNumId w:val="27"/>
  </w:num>
  <w:num w:numId="35">
    <w:abstractNumId w:val="27"/>
  </w:num>
  <w:num w:numId="36">
    <w:abstractNumId w:val="10"/>
  </w:num>
  <w:num w:numId="37">
    <w:abstractNumId w:val="24"/>
  </w:num>
  <w:num w:numId="38">
    <w:abstractNumId w:val="24"/>
  </w:num>
  <w:num w:numId="39">
    <w:abstractNumId w:val="10"/>
  </w:num>
  <w:num w:numId="40">
    <w:abstractNumId w:val="3"/>
  </w:num>
  <w:num w:numId="41">
    <w:abstractNumId w:val="23"/>
  </w:num>
  <w:num w:numId="42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A2"/>
    <w:rsid w:val="00000C04"/>
    <w:rsid w:val="00001D25"/>
    <w:rsid w:val="00001D70"/>
    <w:rsid w:val="000020B6"/>
    <w:rsid w:val="00004691"/>
    <w:rsid w:val="000057FC"/>
    <w:rsid w:val="00005992"/>
    <w:rsid w:val="00005FE1"/>
    <w:rsid w:val="0000600D"/>
    <w:rsid w:val="000101E0"/>
    <w:rsid w:val="000119EF"/>
    <w:rsid w:val="00012299"/>
    <w:rsid w:val="00014123"/>
    <w:rsid w:val="00014338"/>
    <w:rsid w:val="00014C25"/>
    <w:rsid w:val="000161B1"/>
    <w:rsid w:val="000163E8"/>
    <w:rsid w:val="00021140"/>
    <w:rsid w:val="00021786"/>
    <w:rsid w:val="00022DBA"/>
    <w:rsid w:val="00024C1D"/>
    <w:rsid w:val="00025669"/>
    <w:rsid w:val="000259A8"/>
    <w:rsid w:val="0003279C"/>
    <w:rsid w:val="00033573"/>
    <w:rsid w:val="00033E3D"/>
    <w:rsid w:val="000341B0"/>
    <w:rsid w:val="00035AD8"/>
    <w:rsid w:val="00036294"/>
    <w:rsid w:val="00037FCE"/>
    <w:rsid w:val="00040033"/>
    <w:rsid w:val="00040E08"/>
    <w:rsid w:val="00041398"/>
    <w:rsid w:val="00042030"/>
    <w:rsid w:val="000426D1"/>
    <w:rsid w:val="00043742"/>
    <w:rsid w:val="00045A1D"/>
    <w:rsid w:val="00045BED"/>
    <w:rsid w:val="0004764A"/>
    <w:rsid w:val="00047721"/>
    <w:rsid w:val="00047768"/>
    <w:rsid w:val="000506BB"/>
    <w:rsid w:val="00050F68"/>
    <w:rsid w:val="0005133B"/>
    <w:rsid w:val="00052628"/>
    <w:rsid w:val="000528C1"/>
    <w:rsid w:val="00052C39"/>
    <w:rsid w:val="00053774"/>
    <w:rsid w:val="00053DC8"/>
    <w:rsid w:val="00055394"/>
    <w:rsid w:val="0005722B"/>
    <w:rsid w:val="00057E9F"/>
    <w:rsid w:val="0006023D"/>
    <w:rsid w:val="00060B4C"/>
    <w:rsid w:val="000618BE"/>
    <w:rsid w:val="00061C9B"/>
    <w:rsid w:val="000630C6"/>
    <w:rsid w:val="00064FF1"/>
    <w:rsid w:val="000671C2"/>
    <w:rsid w:val="00067AEE"/>
    <w:rsid w:val="00070E61"/>
    <w:rsid w:val="00071844"/>
    <w:rsid w:val="00072278"/>
    <w:rsid w:val="00073BE3"/>
    <w:rsid w:val="00073CEF"/>
    <w:rsid w:val="00073EFA"/>
    <w:rsid w:val="000761D1"/>
    <w:rsid w:val="00076646"/>
    <w:rsid w:val="000768CA"/>
    <w:rsid w:val="00081958"/>
    <w:rsid w:val="00081D7C"/>
    <w:rsid w:val="000824DC"/>
    <w:rsid w:val="00082CAE"/>
    <w:rsid w:val="000836A0"/>
    <w:rsid w:val="00083B0D"/>
    <w:rsid w:val="00085E48"/>
    <w:rsid w:val="00086DE0"/>
    <w:rsid w:val="00087F55"/>
    <w:rsid w:val="0009062C"/>
    <w:rsid w:val="00091749"/>
    <w:rsid w:val="00091868"/>
    <w:rsid w:val="00091BF1"/>
    <w:rsid w:val="00092C45"/>
    <w:rsid w:val="00092FB1"/>
    <w:rsid w:val="0009383E"/>
    <w:rsid w:val="00093BC5"/>
    <w:rsid w:val="00093DB8"/>
    <w:rsid w:val="00095057"/>
    <w:rsid w:val="00096421"/>
    <w:rsid w:val="00096C8D"/>
    <w:rsid w:val="000A0299"/>
    <w:rsid w:val="000A036E"/>
    <w:rsid w:val="000A0421"/>
    <w:rsid w:val="000A104D"/>
    <w:rsid w:val="000A20D7"/>
    <w:rsid w:val="000A23AC"/>
    <w:rsid w:val="000A414F"/>
    <w:rsid w:val="000A57A8"/>
    <w:rsid w:val="000A5CB4"/>
    <w:rsid w:val="000A5F92"/>
    <w:rsid w:val="000B0B87"/>
    <w:rsid w:val="000B0FA1"/>
    <w:rsid w:val="000B26AA"/>
    <w:rsid w:val="000B38E1"/>
    <w:rsid w:val="000B392A"/>
    <w:rsid w:val="000B3A81"/>
    <w:rsid w:val="000B6BFA"/>
    <w:rsid w:val="000B6C56"/>
    <w:rsid w:val="000B7CA1"/>
    <w:rsid w:val="000C2353"/>
    <w:rsid w:val="000C2BE8"/>
    <w:rsid w:val="000C32F5"/>
    <w:rsid w:val="000C5076"/>
    <w:rsid w:val="000C627B"/>
    <w:rsid w:val="000C6353"/>
    <w:rsid w:val="000C7669"/>
    <w:rsid w:val="000D11E1"/>
    <w:rsid w:val="000D1387"/>
    <w:rsid w:val="000D1BDC"/>
    <w:rsid w:val="000D1E1F"/>
    <w:rsid w:val="000D207F"/>
    <w:rsid w:val="000D22C1"/>
    <w:rsid w:val="000D248C"/>
    <w:rsid w:val="000D2FBB"/>
    <w:rsid w:val="000D317C"/>
    <w:rsid w:val="000D7222"/>
    <w:rsid w:val="000D742C"/>
    <w:rsid w:val="000D7C1B"/>
    <w:rsid w:val="000E0F61"/>
    <w:rsid w:val="000E289D"/>
    <w:rsid w:val="000E3938"/>
    <w:rsid w:val="000E3AF8"/>
    <w:rsid w:val="000E4D12"/>
    <w:rsid w:val="000E6232"/>
    <w:rsid w:val="000E7024"/>
    <w:rsid w:val="000E73BB"/>
    <w:rsid w:val="000E7723"/>
    <w:rsid w:val="000E78DD"/>
    <w:rsid w:val="000E7DFA"/>
    <w:rsid w:val="000F0A9E"/>
    <w:rsid w:val="000F1242"/>
    <w:rsid w:val="000F3044"/>
    <w:rsid w:val="000F48F2"/>
    <w:rsid w:val="000F6C6E"/>
    <w:rsid w:val="000F6F4B"/>
    <w:rsid w:val="00100486"/>
    <w:rsid w:val="001013BA"/>
    <w:rsid w:val="001018F2"/>
    <w:rsid w:val="00103120"/>
    <w:rsid w:val="00105F09"/>
    <w:rsid w:val="00107513"/>
    <w:rsid w:val="00107D63"/>
    <w:rsid w:val="00110EDF"/>
    <w:rsid w:val="0011183B"/>
    <w:rsid w:val="00112FAA"/>
    <w:rsid w:val="00113CC0"/>
    <w:rsid w:val="00114C10"/>
    <w:rsid w:val="00116A69"/>
    <w:rsid w:val="0012024A"/>
    <w:rsid w:val="00121C9D"/>
    <w:rsid w:val="00122E73"/>
    <w:rsid w:val="0012378B"/>
    <w:rsid w:val="0012498E"/>
    <w:rsid w:val="0012499F"/>
    <w:rsid w:val="00124F3B"/>
    <w:rsid w:val="00126053"/>
    <w:rsid w:val="001266E0"/>
    <w:rsid w:val="00127FD9"/>
    <w:rsid w:val="00130D28"/>
    <w:rsid w:val="00130E5B"/>
    <w:rsid w:val="00131CE2"/>
    <w:rsid w:val="001330E2"/>
    <w:rsid w:val="00133890"/>
    <w:rsid w:val="00134BA6"/>
    <w:rsid w:val="00135901"/>
    <w:rsid w:val="00136501"/>
    <w:rsid w:val="00137EB6"/>
    <w:rsid w:val="001401DE"/>
    <w:rsid w:val="00140BB7"/>
    <w:rsid w:val="001419BE"/>
    <w:rsid w:val="0014258A"/>
    <w:rsid w:val="001426BF"/>
    <w:rsid w:val="00144D6D"/>
    <w:rsid w:val="001450AE"/>
    <w:rsid w:val="00147084"/>
    <w:rsid w:val="00147A33"/>
    <w:rsid w:val="00150D3A"/>
    <w:rsid w:val="00151988"/>
    <w:rsid w:val="00152479"/>
    <w:rsid w:val="00153B62"/>
    <w:rsid w:val="001546A4"/>
    <w:rsid w:val="0015551D"/>
    <w:rsid w:val="001558CD"/>
    <w:rsid w:val="00155F8C"/>
    <w:rsid w:val="0015718E"/>
    <w:rsid w:val="001579A8"/>
    <w:rsid w:val="0016169E"/>
    <w:rsid w:val="00162F35"/>
    <w:rsid w:val="001631BB"/>
    <w:rsid w:val="00164874"/>
    <w:rsid w:val="00164B23"/>
    <w:rsid w:val="00166827"/>
    <w:rsid w:val="001702AF"/>
    <w:rsid w:val="0017045D"/>
    <w:rsid w:val="00170B01"/>
    <w:rsid w:val="0017220C"/>
    <w:rsid w:val="0017283E"/>
    <w:rsid w:val="001741B4"/>
    <w:rsid w:val="00176A73"/>
    <w:rsid w:val="00177DE8"/>
    <w:rsid w:val="00180318"/>
    <w:rsid w:val="00183157"/>
    <w:rsid w:val="001832AD"/>
    <w:rsid w:val="00184F57"/>
    <w:rsid w:val="001854B0"/>
    <w:rsid w:val="00186334"/>
    <w:rsid w:val="001868AF"/>
    <w:rsid w:val="00187BCA"/>
    <w:rsid w:val="0019012D"/>
    <w:rsid w:val="001919FD"/>
    <w:rsid w:val="00193370"/>
    <w:rsid w:val="001935CC"/>
    <w:rsid w:val="001936FE"/>
    <w:rsid w:val="0019405A"/>
    <w:rsid w:val="00194977"/>
    <w:rsid w:val="00195632"/>
    <w:rsid w:val="00195A75"/>
    <w:rsid w:val="00195AEC"/>
    <w:rsid w:val="001967E9"/>
    <w:rsid w:val="00196E7E"/>
    <w:rsid w:val="001977CA"/>
    <w:rsid w:val="001A07A1"/>
    <w:rsid w:val="001A1787"/>
    <w:rsid w:val="001A1F53"/>
    <w:rsid w:val="001A26C1"/>
    <w:rsid w:val="001A2B76"/>
    <w:rsid w:val="001A51B6"/>
    <w:rsid w:val="001B0AD7"/>
    <w:rsid w:val="001B0E8D"/>
    <w:rsid w:val="001B1EBD"/>
    <w:rsid w:val="001B581F"/>
    <w:rsid w:val="001B5BFB"/>
    <w:rsid w:val="001B5CC8"/>
    <w:rsid w:val="001C1C6C"/>
    <w:rsid w:val="001C24F4"/>
    <w:rsid w:val="001C3CB9"/>
    <w:rsid w:val="001C3EC1"/>
    <w:rsid w:val="001C55A9"/>
    <w:rsid w:val="001C6126"/>
    <w:rsid w:val="001C683A"/>
    <w:rsid w:val="001C7149"/>
    <w:rsid w:val="001D0700"/>
    <w:rsid w:val="001D7D65"/>
    <w:rsid w:val="001D7DB7"/>
    <w:rsid w:val="001E02F1"/>
    <w:rsid w:val="001E1114"/>
    <w:rsid w:val="001E2164"/>
    <w:rsid w:val="001E2998"/>
    <w:rsid w:val="001E2E8C"/>
    <w:rsid w:val="001E40F4"/>
    <w:rsid w:val="001E58A1"/>
    <w:rsid w:val="001E5C50"/>
    <w:rsid w:val="001E5C9D"/>
    <w:rsid w:val="001F0659"/>
    <w:rsid w:val="001F19E7"/>
    <w:rsid w:val="001F2570"/>
    <w:rsid w:val="001F42A9"/>
    <w:rsid w:val="001F4BDA"/>
    <w:rsid w:val="001F524F"/>
    <w:rsid w:val="001F5416"/>
    <w:rsid w:val="001F60A1"/>
    <w:rsid w:val="001F66BF"/>
    <w:rsid w:val="001F70C0"/>
    <w:rsid w:val="0020351C"/>
    <w:rsid w:val="002042F4"/>
    <w:rsid w:val="00207343"/>
    <w:rsid w:val="0021071B"/>
    <w:rsid w:val="00211533"/>
    <w:rsid w:val="00214347"/>
    <w:rsid w:val="00214EC4"/>
    <w:rsid w:val="002151AD"/>
    <w:rsid w:val="00216340"/>
    <w:rsid w:val="00220116"/>
    <w:rsid w:val="00221B0D"/>
    <w:rsid w:val="00221C33"/>
    <w:rsid w:val="00221DB1"/>
    <w:rsid w:val="002228EE"/>
    <w:rsid w:val="002243F7"/>
    <w:rsid w:val="0022598D"/>
    <w:rsid w:val="00225BAB"/>
    <w:rsid w:val="00230DF4"/>
    <w:rsid w:val="00231E33"/>
    <w:rsid w:val="00231ED3"/>
    <w:rsid w:val="00232FDC"/>
    <w:rsid w:val="00233B84"/>
    <w:rsid w:val="002346B3"/>
    <w:rsid w:val="00234908"/>
    <w:rsid w:val="00235D11"/>
    <w:rsid w:val="002374D4"/>
    <w:rsid w:val="00237583"/>
    <w:rsid w:val="00241B74"/>
    <w:rsid w:val="00241C3F"/>
    <w:rsid w:val="00241D84"/>
    <w:rsid w:val="00241DCB"/>
    <w:rsid w:val="00246F41"/>
    <w:rsid w:val="00252170"/>
    <w:rsid w:val="00252678"/>
    <w:rsid w:val="00252DB4"/>
    <w:rsid w:val="0025377E"/>
    <w:rsid w:val="0025454D"/>
    <w:rsid w:val="002558CF"/>
    <w:rsid w:val="00256DFB"/>
    <w:rsid w:val="00256F2A"/>
    <w:rsid w:val="002578FD"/>
    <w:rsid w:val="00257AB5"/>
    <w:rsid w:val="00260E59"/>
    <w:rsid w:val="00261110"/>
    <w:rsid w:val="002647C7"/>
    <w:rsid w:val="00264955"/>
    <w:rsid w:val="00264CA9"/>
    <w:rsid w:val="00265943"/>
    <w:rsid w:val="00265B8A"/>
    <w:rsid w:val="002665E4"/>
    <w:rsid w:val="00270BB1"/>
    <w:rsid w:val="00270C28"/>
    <w:rsid w:val="00270CDA"/>
    <w:rsid w:val="00271B33"/>
    <w:rsid w:val="00271D57"/>
    <w:rsid w:val="00272C18"/>
    <w:rsid w:val="002730E0"/>
    <w:rsid w:val="002754E5"/>
    <w:rsid w:val="00275995"/>
    <w:rsid w:val="00275A28"/>
    <w:rsid w:val="00276578"/>
    <w:rsid w:val="00281F4E"/>
    <w:rsid w:val="002853E1"/>
    <w:rsid w:val="00286350"/>
    <w:rsid w:val="00287072"/>
    <w:rsid w:val="0028755B"/>
    <w:rsid w:val="00287621"/>
    <w:rsid w:val="00287700"/>
    <w:rsid w:val="00287B4F"/>
    <w:rsid w:val="00290FD1"/>
    <w:rsid w:val="0029101C"/>
    <w:rsid w:val="00291167"/>
    <w:rsid w:val="00292331"/>
    <w:rsid w:val="00295DF5"/>
    <w:rsid w:val="00296E60"/>
    <w:rsid w:val="00297EB0"/>
    <w:rsid w:val="002A0364"/>
    <w:rsid w:val="002A03C4"/>
    <w:rsid w:val="002A26B1"/>
    <w:rsid w:val="002A383E"/>
    <w:rsid w:val="002A3960"/>
    <w:rsid w:val="002A4103"/>
    <w:rsid w:val="002A4A92"/>
    <w:rsid w:val="002A5187"/>
    <w:rsid w:val="002A641E"/>
    <w:rsid w:val="002B0A4B"/>
    <w:rsid w:val="002B0C84"/>
    <w:rsid w:val="002B1E7C"/>
    <w:rsid w:val="002B2D13"/>
    <w:rsid w:val="002B665B"/>
    <w:rsid w:val="002B68D3"/>
    <w:rsid w:val="002C0083"/>
    <w:rsid w:val="002C1C67"/>
    <w:rsid w:val="002C27B9"/>
    <w:rsid w:val="002C2964"/>
    <w:rsid w:val="002C3A8D"/>
    <w:rsid w:val="002C3EC9"/>
    <w:rsid w:val="002C50EB"/>
    <w:rsid w:val="002C67B7"/>
    <w:rsid w:val="002C6F99"/>
    <w:rsid w:val="002D1B01"/>
    <w:rsid w:val="002D206B"/>
    <w:rsid w:val="002D208D"/>
    <w:rsid w:val="002D2191"/>
    <w:rsid w:val="002D23DF"/>
    <w:rsid w:val="002D3BE2"/>
    <w:rsid w:val="002D4A24"/>
    <w:rsid w:val="002D5719"/>
    <w:rsid w:val="002D7694"/>
    <w:rsid w:val="002E1DE4"/>
    <w:rsid w:val="002E296D"/>
    <w:rsid w:val="002E2C36"/>
    <w:rsid w:val="002E4113"/>
    <w:rsid w:val="002F0335"/>
    <w:rsid w:val="002F0A27"/>
    <w:rsid w:val="002F0D52"/>
    <w:rsid w:val="002F1D39"/>
    <w:rsid w:val="002F4736"/>
    <w:rsid w:val="002F4A7A"/>
    <w:rsid w:val="002F4AFC"/>
    <w:rsid w:val="002F624E"/>
    <w:rsid w:val="002F69A2"/>
    <w:rsid w:val="002F75B6"/>
    <w:rsid w:val="002F790A"/>
    <w:rsid w:val="002F7A01"/>
    <w:rsid w:val="003009FB"/>
    <w:rsid w:val="00300E35"/>
    <w:rsid w:val="0030267C"/>
    <w:rsid w:val="00302A4C"/>
    <w:rsid w:val="00302E86"/>
    <w:rsid w:val="00303421"/>
    <w:rsid w:val="00303720"/>
    <w:rsid w:val="0030533E"/>
    <w:rsid w:val="00306016"/>
    <w:rsid w:val="00306844"/>
    <w:rsid w:val="003073D6"/>
    <w:rsid w:val="00310876"/>
    <w:rsid w:val="00310A22"/>
    <w:rsid w:val="00311889"/>
    <w:rsid w:val="00311DEE"/>
    <w:rsid w:val="00312BC6"/>
    <w:rsid w:val="00312FAF"/>
    <w:rsid w:val="0031351D"/>
    <w:rsid w:val="00313F76"/>
    <w:rsid w:val="00314480"/>
    <w:rsid w:val="0031487C"/>
    <w:rsid w:val="003155FF"/>
    <w:rsid w:val="00315E8F"/>
    <w:rsid w:val="00317254"/>
    <w:rsid w:val="00317499"/>
    <w:rsid w:val="003179DB"/>
    <w:rsid w:val="00320129"/>
    <w:rsid w:val="00322648"/>
    <w:rsid w:val="003236AA"/>
    <w:rsid w:val="00324249"/>
    <w:rsid w:val="00324706"/>
    <w:rsid w:val="003247D9"/>
    <w:rsid w:val="00324888"/>
    <w:rsid w:val="00324E7F"/>
    <w:rsid w:val="00327C08"/>
    <w:rsid w:val="00331E88"/>
    <w:rsid w:val="00332532"/>
    <w:rsid w:val="003325FB"/>
    <w:rsid w:val="00332F93"/>
    <w:rsid w:val="0033340E"/>
    <w:rsid w:val="00333EF7"/>
    <w:rsid w:val="00334D5A"/>
    <w:rsid w:val="00335C7A"/>
    <w:rsid w:val="00335CA3"/>
    <w:rsid w:val="00342ADA"/>
    <w:rsid w:val="003434F1"/>
    <w:rsid w:val="0034391A"/>
    <w:rsid w:val="00344075"/>
    <w:rsid w:val="003454F2"/>
    <w:rsid w:val="00346F76"/>
    <w:rsid w:val="00347AEB"/>
    <w:rsid w:val="0035077E"/>
    <w:rsid w:val="003526FD"/>
    <w:rsid w:val="00354CF2"/>
    <w:rsid w:val="00355857"/>
    <w:rsid w:val="00355E6B"/>
    <w:rsid w:val="0035697E"/>
    <w:rsid w:val="003624B2"/>
    <w:rsid w:val="00362EF3"/>
    <w:rsid w:val="0036405B"/>
    <w:rsid w:val="00364C24"/>
    <w:rsid w:val="00364D8D"/>
    <w:rsid w:val="00367AF1"/>
    <w:rsid w:val="003706FC"/>
    <w:rsid w:val="00370781"/>
    <w:rsid w:val="00371944"/>
    <w:rsid w:val="003738CF"/>
    <w:rsid w:val="00373CD6"/>
    <w:rsid w:val="00373CE0"/>
    <w:rsid w:val="0037455A"/>
    <w:rsid w:val="00374732"/>
    <w:rsid w:val="003747C5"/>
    <w:rsid w:val="003755CB"/>
    <w:rsid w:val="00380DE0"/>
    <w:rsid w:val="00381F81"/>
    <w:rsid w:val="003837E5"/>
    <w:rsid w:val="003841F7"/>
    <w:rsid w:val="00384935"/>
    <w:rsid w:val="00385A3D"/>
    <w:rsid w:val="00385F42"/>
    <w:rsid w:val="00386402"/>
    <w:rsid w:val="00386793"/>
    <w:rsid w:val="00387D86"/>
    <w:rsid w:val="00387F91"/>
    <w:rsid w:val="00390581"/>
    <w:rsid w:val="00390DDC"/>
    <w:rsid w:val="00390E0B"/>
    <w:rsid w:val="00392292"/>
    <w:rsid w:val="003935F4"/>
    <w:rsid w:val="0039361A"/>
    <w:rsid w:val="00394C62"/>
    <w:rsid w:val="003975EF"/>
    <w:rsid w:val="003A3D76"/>
    <w:rsid w:val="003A57E6"/>
    <w:rsid w:val="003A5C99"/>
    <w:rsid w:val="003A690C"/>
    <w:rsid w:val="003A6B30"/>
    <w:rsid w:val="003A6CF0"/>
    <w:rsid w:val="003A6DBB"/>
    <w:rsid w:val="003A79F8"/>
    <w:rsid w:val="003A7B82"/>
    <w:rsid w:val="003B0C3C"/>
    <w:rsid w:val="003B0ECD"/>
    <w:rsid w:val="003B17C4"/>
    <w:rsid w:val="003B1EF2"/>
    <w:rsid w:val="003B2B25"/>
    <w:rsid w:val="003B5026"/>
    <w:rsid w:val="003B7BD5"/>
    <w:rsid w:val="003C0821"/>
    <w:rsid w:val="003C0895"/>
    <w:rsid w:val="003C0CDA"/>
    <w:rsid w:val="003C0F86"/>
    <w:rsid w:val="003C1BB8"/>
    <w:rsid w:val="003C2E1B"/>
    <w:rsid w:val="003C3128"/>
    <w:rsid w:val="003C445B"/>
    <w:rsid w:val="003C4504"/>
    <w:rsid w:val="003C4708"/>
    <w:rsid w:val="003C5584"/>
    <w:rsid w:val="003C55F7"/>
    <w:rsid w:val="003C5705"/>
    <w:rsid w:val="003C5D49"/>
    <w:rsid w:val="003C72EB"/>
    <w:rsid w:val="003D170F"/>
    <w:rsid w:val="003D3F23"/>
    <w:rsid w:val="003D4455"/>
    <w:rsid w:val="003D52FE"/>
    <w:rsid w:val="003D5E83"/>
    <w:rsid w:val="003D61E4"/>
    <w:rsid w:val="003D68B5"/>
    <w:rsid w:val="003D69D8"/>
    <w:rsid w:val="003D7DE7"/>
    <w:rsid w:val="003E0408"/>
    <w:rsid w:val="003E0586"/>
    <w:rsid w:val="003E05D2"/>
    <w:rsid w:val="003E198F"/>
    <w:rsid w:val="003E1C13"/>
    <w:rsid w:val="003E2935"/>
    <w:rsid w:val="003E5460"/>
    <w:rsid w:val="003E54FD"/>
    <w:rsid w:val="003E6C7E"/>
    <w:rsid w:val="003F1FE2"/>
    <w:rsid w:val="003F271C"/>
    <w:rsid w:val="003F2F15"/>
    <w:rsid w:val="003F49D2"/>
    <w:rsid w:val="003F61FC"/>
    <w:rsid w:val="003F6316"/>
    <w:rsid w:val="003F6486"/>
    <w:rsid w:val="003F6EF7"/>
    <w:rsid w:val="003F6F00"/>
    <w:rsid w:val="003F71EA"/>
    <w:rsid w:val="003F7583"/>
    <w:rsid w:val="00402081"/>
    <w:rsid w:val="004024CB"/>
    <w:rsid w:val="00402901"/>
    <w:rsid w:val="00403470"/>
    <w:rsid w:val="00403AC2"/>
    <w:rsid w:val="00403C70"/>
    <w:rsid w:val="00405239"/>
    <w:rsid w:val="0040545F"/>
    <w:rsid w:val="0040651B"/>
    <w:rsid w:val="00406C3E"/>
    <w:rsid w:val="004074A7"/>
    <w:rsid w:val="00410EFE"/>
    <w:rsid w:val="00411963"/>
    <w:rsid w:val="004119B5"/>
    <w:rsid w:val="00411B26"/>
    <w:rsid w:val="00413130"/>
    <w:rsid w:val="00413425"/>
    <w:rsid w:val="00413AB9"/>
    <w:rsid w:val="00415222"/>
    <w:rsid w:val="00416401"/>
    <w:rsid w:val="004168A1"/>
    <w:rsid w:val="00420A40"/>
    <w:rsid w:val="004213E7"/>
    <w:rsid w:val="00421D67"/>
    <w:rsid w:val="00421F0A"/>
    <w:rsid w:val="004240B8"/>
    <w:rsid w:val="00424698"/>
    <w:rsid w:val="004246A2"/>
    <w:rsid w:val="00424C4A"/>
    <w:rsid w:val="004260F0"/>
    <w:rsid w:val="00426A02"/>
    <w:rsid w:val="0042728B"/>
    <w:rsid w:val="00431477"/>
    <w:rsid w:val="00431A63"/>
    <w:rsid w:val="004320DD"/>
    <w:rsid w:val="00432E94"/>
    <w:rsid w:val="0043338A"/>
    <w:rsid w:val="0043419B"/>
    <w:rsid w:val="00434C45"/>
    <w:rsid w:val="00437F32"/>
    <w:rsid w:val="00441022"/>
    <w:rsid w:val="004410E3"/>
    <w:rsid w:val="00442EF8"/>
    <w:rsid w:val="00444B7E"/>
    <w:rsid w:val="00444C2B"/>
    <w:rsid w:val="00445533"/>
    <w:rsid w:val="00447A4F"/>
    <w:rsid w:val="004503EE"/>
    <w:rsid w:val="00450C07"/>
    <w:rsid w:val="00450DD7"/>
    <w:rsid w:val="00451344"/>
    <w:rsid w:val="00452E97"/>
    <w:rsid w:val="00454815"/>
    <w:rsid w:val="00455B16"/>
    <w:rsid w:val="00460715"/>
    <w:rsid w:val="0046134A"/>
    <w:rsid w:val="00462619"/>
    <w:rsid w:val="00463398"/>
    <w:rsid w:val="00463F1D"/>
    <w:rsid w:val="0046415B"/>
    <w:rsid w:val="004646BC"/>
    <w:rsid w:val="00464BAA"/>
    <w:rsid w:val="0046535B"/>
    <w:rsid w:val="0046664F"/>
    <w:rsid w:val="004671F1"/>
    <w:rsid w:val="00467990"/>
    <w:rsid w:val="00470692"/>
    <w:rsid w:val="00470C71"/>
    <w:rsid w:val="00471424"/>
    <w:rsid w:val="00471B8C"/>
    <w:rsid w:val="00473132"/>
    <w:rsid w:val="0047372A"/>
    <w:rsid w:val="00473C04"/>
    <w:rsid w:val="00474BA9"/>
    <w:rsid w:val="004757A5"/>
    <w:rsid w:val="00475C5F"/>
    <w:rsid w:val="00477E89"/>
    <w:rsid w:val="00480BAB"/>
    <w:rsid w:val="004819FB"/>
    <w:rsid w:val="00482D53"/>
    <w:rsid w:val="004838BB"/>
    <w:rsid w:val="00484340"/>
    <w:rsid w:val="00484936"/>
    <w:rsid w:val="004857C0"/>
    <w:rsid w:val="00485CCE"/>
    <w:rsid w:val="004865D1"/>
    <w:rsid w:val="0048795E"/>
    <w:rsid w:val="0049039B"/>
    <w:rsid w:val="00496DD9"/>
    <w:rsid w:val="004972C3"/>
    <w:rsid w:val="00497E42"/>
    <w:rsid w:val="004A0148"/>
    <w:rsid w:val="004A1202"/>
    <w:rsid w:val="004A15A0"/>
    <w:rsid w:val="004A1EDC"/>
    <w:rsid w:val="004A2324"/>
    <w:rsid w:val="004A2542"/>
    <w:rsid w:val="004A2E30"/>
    <w:rsid w:val="004A3F0B"/>
    <w:rsid w:val="004A46F0"/>
    <w:rsid w:val="004A5BC2"/>
    <w:rsid w:val="004A7424"/>
    <w:rsid w:val="004A79C8"/>
    <w:rsid w:val="004B0763"/>
    <w:rsid w:val="004B0964"/>
    <w:rsid w:val="004B18C2"/>
    <w:rsid w:val="004B1DDF"/>
    <w:rsid w:val="004B2475"/>
    <w:rsid w:val="004B3191"/>
    <w:rsid w:val="004B375C"/>
    <w:rsid w:val="004B3BC5"/>
    <w:rsid w:val="004B3CA8"/>
    <w:rsid w:val="004B58D1"/>
    <w:rsid w:val="004B6B6B"/>
    <w:rsid w:val="004B79D2"/>
    <w:rsid w:val="004C04F7"/>
    <w:rsid w:val="004C0CD9"/>
    <w:rsid w:val="004C1E07"/>
    <w:rsid w:val="004C1F82"/>
    <w:rsid w:val="004C23CC"/>
    <w:rsid w:val="004C4950"/>
    <w:rsid w:val="004C5D2F"/>
    <w:rsid w:val="004C64D7"/>
    <w:rsid w:val="004C7755"/>
    <w:rsid w:val="004C791D"/>
    <w:rsid w:val="004C7B3F"/>
    <w:rsid w:val="004D162E"/>
    <w:rsid w:val="004D23AD"/>
    <w:rsid w:val="004D3626"/>
    <w:rsid w:val="004D379B"/>
    <w:rsid w:val="004D3B7B"/>
    <w:rsid w:val="004D4790"/>
    <w:rsid w:val="004D4907"/>
    <w:rsid w:val="004D5065"/>
    <w:rsid w:val="004D6C0F"/>
    <w:rsid w:val="004E1E09"/>
    <w:rsid w:val="004E2AC0"/>
    <w:rsid w:val="004E3393"/>
    <w:rsid w:val="004E3FEF"/>
    <w:rsid w:val="004E6003"/>
    <w:rsid w:val="004E6E05"/>
    <w:rsid w:val="004F0087"/>
    <w:rsid w:val="004F0D41"/>
    <w:rsid w:val="004F2AF6"/>
    <w:rsid w:val="004F2DC1"/>
    <w:rsid w:val="004F3539"/>
    <w:rsid w:val="004F3924"/>
    <w:rsid w:val="004F4431"/>
    <w:rsid w:val="004F564D"/>
    <w:rsid w:val="004F576A"/>
    <w:rsid w:val="004F6271"/>
    <w:rsid w:val="004F6BF0"/>
    <w:rsid w:val="004F725D"/>
    <w:rsid w:val="004F7C22"/>
    <w:rsid w:val="0050078F"/>
    <w:rsid w:val="0050085F"/>
    <w:rsid w:val="00500A63"/>
    <w:rsid w:val="005012C3"/>
    <w:rsid w:val="00501EAD"/>
    <w:rsid w:val="005028A8"/>
    <w:rsid w:val="00502951"/>
    <w:rsid w:val="00506A6E"/>
    <w:rsid w:val="00506D1D"/>
    <w:rsid w:val="0050769F"/>
    <w:rsid w:val="00511B60"/>
    <w:rsid w:val="00512509"/>
    <w:rsid w:val="0051366A"/>
    <w:rsid w:val="00514414"/>
    <w:rsid w:val="00515D32"/>
    <w:rsid w:val="00516A5A"/>
    <w:rsid w:val="00516AFE"/>
    <w:rsid w:val="00516D74"/>
    <w:rsid w:val="00517C87"/>
    <w:rsid w:val="00521ECF"/>
    <w:rsid w:val="00523209"/>
    <w:rsid w:val="005240D2"/>
    <w:rsid w:val="00524768"/>
    <w:rsid w:val="00530133"/>
    <w:rsid w:val="00531D56"/>
    <w:rsid w:val="00532477"/>
    <w:rsid w:val="00533A5F"/>
    <w:rsid w:val="00533C9A"/>
    <w:rsid w:val="00534886"/>
    <w:rsid w:val="00534D08"/>
    <w:rsid w:val="0053626A"/>
    <w:rsid w:val="00536512"/>
    <w:rsid w:val="0053703C"/>
    <w:rsid w:val="00540D7C"/>
    <w:rsid w:val="005429D2"/>
    <w:rsid w:val="005438F7"/>
    <w:rsid w:val="0054442C"/>
    <w:rsid w:val="005445F9"/>
    <w:rsid w:val="00544D68"/>
    <w:rsid w:val="00545045"/>
    <w:rsid w:val="00546E94"/>
    <w:rsid w:val="00547A2E"/>
    <w:rsid w:val="005505E4"/>
    <w:rsid w:val="00552A0C"/>
    <w:rsid w:val="00552E9D"/>
    <w:rsid w:val="0055300F"/>
    <w:rsid w:val="00553FDC"/>
    <w:rsid w:val="00555D48"/>
    <w:rsid w:val="0055618E"/>
    <w:rsid w:val="005605BA"/>
    <w:rsid w:val="00560D5E"/>
    <w:rsid w:val="00560DDE"/>
    <w:rsid w:val="005615EF"/>
    <w:rsid w:val="0056161E"/>
    <w:rsid w:val="00562789"/>
    <w:rsid w:val="00562C1E"/>
    <w:rsid w:val="00562EFF"/>
    <w:rsid w:val="0056421B"/>
    <w:rsid w:val="00564972"/>
    <w:rsid w:val="005652DA"/>
    <w:rsid w:val="00565B46"/>
    <w:rsid w:val="00565D62"/>
    <w:rsid w:val="005665E1"/>
    <w:rsid w:val="00566620"/>
    <w:rsid w:val="005666F6"/>
    <w:rsid w:val="0057228B"/>
    <w:rsid w:val="005733D4"/>
    <w:rsid w:val="005738F4"/>
    <w:rsid w:val="005759E8"/>
    <w:rsid w:val="0057621F"/>
    <w:rsid w:val="005765DE"/>
    <w:rsid w:val="00582468"/>
    <w:rsid w:val="00583154"/>
    <w:rsid w:val="00586B5A"/>
    <w:rsid w:val="00587588"/>
    <w:rsid w:val="00591823"/>
    <w:rsid w:val="0059200A"/>
    <w:rsid w:val="00592C91"/>
    <w:rsid w:val="005936C9"/>
    <w:rsid w:val="00593969"/>
    <w:rsid w:val="00593F12"/>
    <w:rsid w:val="005941E4"/>
    <w:rsid w:val="005947DA"/>
    <w:rsid w:val="0059517D"/>
    <w:rsid w:val="00596B91"/>
    <w:rsid w:val="00596CBD"/>
    <w:rsid w:val="005A13DC"/>
    <w:rsid w:val="005A2045"/>
    <w:rsid w:val="005A2B8E"/>
    <w:rsid w:val="005A3137"/>
    <w:rsid w:val="005A6F38"/>
    <w:rsid w:val="005A7D39"/>
    <w:rsid w:val="005A7E2B"/>
    <w:rsid w:val="005B1C92"/>
    <w:rsid w:val="005B1E8A"/>
    <w:rsid w:val="005B308A"/>
    <w:rsid w:val="005B387E"/>
    <w:rsid w:val="005B38FB"/>
    <w:rsid w:val="005B6B0E"/>
    <w:rsid w:val="005B72EB"/>
    <w:rsid w:val="005B79FE"/>
    <w:rsid w:val="005C0581"/>
    <w:rsid w:val="005C13F6"/>
    <w:rsid w:val="005C2A0D"/>
    <w:rsid w:val="005C2ECC"/>
    <w:rsid w:val="005C342C"/>
    <w:rsid w:val="005C3C0D"/>
    <w:rsid w:val="005C4A49"/>
    <w:rsid w:val="005C59DB"/>
    <w:rsid w:val="005C6A8C"/>
    <w:rsid w:val="005C71B5"/>
    <w:rsid w:val="005D275D"/>
    <w:rsid w:val="005D5097"/>
    <w:rsid w:val="005D7915"/>
    <w:rsid w:val="005D7CD0"/>
    <w:rsid w:val="005E1F8D"/>
    <w:rsid w:val="005E4214"/>
    <w:rsid w:val="005E54B2"/>
    <w:rsid w:val="005E5A88"/>
    <w:rsid w:val="005F0299"/>
    <w:rsid w:val="005F0A95"/>
    <w:rsid w:val="005F0B2A"/>
    <w:rsid w:val="005F2E32"/>
    <w:rsid w:val="005F4C01"/>
    <w:rsid w:val="005F590B"/>
    <w:rsid w:val="005F6BE7"/>
    <w:rsid w:val="006000F1"/>
    <w:rsid w:val="00602813"/>
    <w:rsid w:val="00604347"/>
    <w:rsid w:val="006052A0"/>
    <w:rsid w:val="0060536F"/>
    <w:rsid w:val="006061EA"/>
    <w:rsid w:val="00607F04"/>
    <w:rsid w:val="00610311"/>
    <w:rsid w:val="00610DF2"/>
    <w:rsid w:val="0061180B"/>
    <w:rsid w:val="006134A7"/>
    <w:rsid w:val="0061455D"/>
    <w:rsid w:val="0061457C"/>
    <w:rsid w:val="0061737E"/>
    <w:rsid w:val="0061765F"/>
    <w:rsid w:val="00617747"/>
    <w:rsid w:val="006178EB"/>
    <w:rsid w:val="00617FFB"/>
    <w:rsid w:val="00620133"/>
    <w:rsid w:val="00622B22"/>
    <w:rsid w:val="0062360B"/>
    <w:rsid w:val="00623D1A"/>
    <w:rsid w:val="006253B5"/>
    <w:rsid w:val="00626E11"/>
    <w:rsid w:val="00631D8A"/>
    <w:rsid w:val="00631E98"/>
    <w:rsid w:val="00631EEF"/>
    <w:rsid w:val="00632DFA"/>
    <w:rsid w:val="00634147"/>
    <w:rsid w:val="00634AAD"/>
    <w:rsid w:val="00635C11"/>
    <w:rsid w:val="00635EF6"/>
    <w:rsid w:val="00636A64"/>
    <w:rsid w:val="0063712A"/>
    <w:rsid w:val="00640D47"/>
    <w:rsid w:val="00641565"/>
    <w:rsid w:val="006415B2"/>
    <w:rsid w:val="0064257C"/>
    <w:rsid w:val="00642721"/>
    <w:rsid w:val="006430FD"/>
    <w:rsid w:val="006431A5"/>
    <w:rsid w:val="00644B26"/>
    <w:rsid w:val="00645988"/>
    <w:rsid w:val="00645A28"/>
    <w:rsid w:val="00645D11"/>
    <w:rsid w:val="00646F2B"/>
    <w:rsid w:val="00647C25"/>
    <w:rsid w:val="0065174B"/>
    <w:rsid w:val="00652E4A"/>
    <w:rsid w:val="006556E6"/>
    <w:rsid w:val="0065570F"/>
    <w:rsid w:val="00655CB0"/>
    <w:rsid w:val="00656CAB"/>
    <w:rsid w:val="0065713F"/>
    <w:rsid w:val="00657A41"/>
    <w:rsid w:val="00660C6C"/>
    <w:rsid w:val="00660DC8"/>
    <w:rsid w:val="00662512"/>
    <w:rsid w:val="006628FE"/>
    <w:rsid w:val="006650F6"/>
    <w:rsid w:val="00665A1F"/>
    <w:rsid w:val="00666009"/>
    <w:rsid w:val="00666F4B"/>
    <w:rsid w:val="00667DA8"/>
    <w:rsid w:val="0067036C"/>
    <w:rsid w:val="0067038B"/>
    <w:rsid w:val="00670D66"/>
    <w:rsid w:val="006723E0"/>
    <w:rsid w:val="0067290C"/>
    <w:rsid w:val="00673BD7"/>
    <w:rsid w:val="00673E21"/>
    <w:rsid w:val="0067420F"/>
    <w:rsid w:val="006742A7"/>
    <w:rsid w:val="006742D9"/>
    <w:rsid w:val="00674393"/>
    <w:rsid w:val="006748E9"/>
    <w:rsid w:val="00674BD5"/>
    <w:rsid w:val="00676D73"/>
    <w:rsid w:val="00677124"/>
    <w:rsid w:val="0068000B"/>
    <w:rsid w:val="0068176B"/>
    <w:rsid w:val="006818F8"/>
    <w:rsid w:val="006824F4"/>
    <w:rsid w:val="00683563"/>
    <w:rsid w:val="006837D6"/>
    <w:rsid w:val="00685453"/>
    <w:rsid w:val="00685FB5"/>
    <w:rsid w:val="0068661E"/>
    <w:rsid w:val="006870D8"/>
    <w:rsid w:val="00687F47"/>
    <w:rsid w:val="00690657"/>
    <w:rsid w:val="00692719"/>
    <w:rsid w:val="00692C89"/>
    <w:rsid w:val="00692EE5"/>
    <w:rsid w:val="0069311A"/>
    <w:rsid w:val="006935E6"/>
    <w:rsid w:val="00694696"/>
    <w:rsid w:val="006948C4"/>
    <w:rsid w:val="00695130"/>
    <w:rsid w:val="00695F41"/>
    <w:rsid w:val="00696384"/>
    <w:rsid w:val="0069677B"/>
    <w:rsid w:val="006971B4"/>
    <w:rsid w:val="006A01BC"/>
    <w:rsid w:val="006A03F5"/>
    <w:rsid w:val="006A1C36"/>
    <w:rsid w:val="006A21FB"/>
    <w:rsid w:val="006A4B03"/>
    <w:rsid w:val="006A4B2A"/>
    <w:rsid w:val="006A519A"/>
    <w:rsid w:val="006A5781"/>
    <w:rsid w:val="006A5BE3"/>
    <w:rsid w:val="006A62F2"/>
    <w:rsid w:val="006A6C92"/>
    <w:rsid w:val="006A7AAA"/>
    <w:rsid w:val="006A7CB4"/>
    <w:rsid w:val="006B17F0"/>
    <w:rsid w:val="006B1DD3"/>
    <w:rsid w:val="006B1E2A"/>
    <w:rsid w:val="006B210B"/>
    <w:rsid w:val="006B2381"/>
    <w:rsid w:val="006B2F5A"/>
    <w:rsid w:val="006B41F1"/>
    <w:rsid w:val="006B46E5"/>
    <w:rsid w:val="006B529D"/>
    <w:rsid w:val="006B61AF"/>
    <w:rsid w:val="006B6710"/>
    <w:rsid w:val="006B6A89"/>
    <w:rsid w:val="006B6B98"/>
    <w:rsid w:val="006B6EC8"/>
    <w:rsid w:val="006B6FF1"/>
    <w:rsid w:val="006B774E"/>
    <w:rsid w:val="006C07DC"/>
    <w:rsid w:val="006C093A"/>
    <w:rsid w:val="006C13CA"/>
    <w:rsid w:val="006C1535"/>
    <w:rsid w:val="006C21D8"/>
    <w:rsid w:val="006C2919"/>
    <w:rsid w:val="006C2DB0"/>
    <w:rsid w:val="006C2F0D"/>
    <w:rsid w:val="006C469C"/>
    <w:rsid w:val="006C50B1"/>
    <w:rsid w:val="006C5238"/>
    <w:rsid w:val="006C5253"/>
    <w:rsid w:val="006C6CF8"/>
    <w:rsid w:val="006C720B"/>
    <w:rsid w:val="006C791E"/>
    <w:rsid w:val="006C7ACC"/>
    <w:rsid w:val="006D0A5A"/>
    <w:rsid w:val="006D0D8B"/>
    <w:rsid w:val="006D1C14"/>
    <w:rsid w:val="006D586B"/>
    <w:rsid w:val="006D7CFD"/>
    <w:rsid w:val="006E1025"/>
    <w:rsid w:val="006E26B4"/>
    <w:rsid w:val="006E2AF9"/>
    <w:rsid w:val="006E2F1F"/>
    <w:rsid w:val="006E7463"/>
    <w:rsid w:val="006E7752"/>
    <w:rsid w:val="006F0175"/>
    <w:rsid w:val="006F1B2F"/>
    <w:rsid w:val="006F2EC0"/>
    <w:rsid w:val="006F3159"/>
    <w:rsid w:val="006F324C"/>
    <w:rsid w:val="006F367B"/>
    <w:rsid w:val="006F4E84"/>
    <w:rsid w:val="006F5664"/>
    <w:rsid w:val="006F6793"/>
    <w:rsid w:val="006F6972"/>
    <w:rsid w:val="006F71E9"/>
    <w:rsid w:val="006F7921"/>
    <w:rsid w:val="006F7F06"/>
    <w:rsid w:val="007004CA"/>
    <w:rsid w:val="00701F67"/>
    <w:rsid w:val="007025A6"/>
    <w:rsid w:val="007026E4"/>
    <w:rsid w:val="00702C19"/>
    <w:rsid w:val="007032ED"/>
    <w:rsid w:val="007036EB"/>
    <w:rsid w:val="00705A6B"/>
    <w:rsid w:val="00705C29"/>
    <w:rsid w:val="00707598"/>
    <w:rsid w:val="00707BA8"/>
    <w:rsid w:val="007103AF"/>
    <w:rsid w:val="007110CF"/>
    <w:rsid w:val="007122A7"/>
    <w:rsid w:val="0071327D"/>
    <w:rsid w:val="00713A4A"/>
    <w:rsid w:val="00714D54"/>
    <w:rsid w:val="0071532C"/>
    <w:rsid w:val="0071538A"/>
    <w:rsid w:val="00715A84"/>
    <w:rsid w:val="00716B7A"/>
    <w:rsid w:val="0071751B"/>
    <w:rsid w:val="00717B5B"/>
    <w:rsid w:val="007203BC"/>
    <w:rsid w:val="007205DE"/>
    <w:rsid w:val="00720E45"/>
    <w:rsid w:val="0072132F"/>
    <w:rsid w:val="0072185E"/>
    <w:rsid w:val="00724308"/>
    <w:rsid w:val="0072757A"/>
    <w:rsid w:val="00730C4F"/>
    <w:rsid w:val="0073129A"/>
    <w:rsid w:val="00733851"/>
    <w:rsid w:val="00733FD9"/>
    <w:rsid w:val="007341D9"/>
    <w:rsid w:val="00734567"/>
    <w:rsid w:val="00735C91"/>
    <w:rsid w:val="00737704"/>
    <w:rsid w:val="00737C62"/>
    <w:rsid w:val="00740B93"/>
    <w:rsid w:val="00741D18"/>
    <w:rsid w:val="007426E3"/>
    <w:rsid w:val="00746C6D"/>
    <w:rsid w:val="00747455"/>
    <w:rsid w:val="007475EE"/>
    <w:rsid w:val="007477D6"/>
    <w:rsid w:val="00747B3C"/>
    <w:rsid w:val="00750613"/>
    <w:rsid w:val="00755FE6"/>
    <w:rsid w:val="00756420"/>
    <w:rsid w:val="00756913"/>
    <w:rsid w:val="00756D74"/>
    <w:rsid w:val="00756E85"/>
    <w:rsid w:val="00761FAB"/>
    <w:rsid w:val="00763723"/>
    <w:rsid w:val="00763CA0"/>
    <w:rsid w:val="00763CB6"/>
    <w:rsid w:val="0076439E"/>
    <w:rsid w:val="00764BD4"/>
    <w:rsid w:val="00765026"/>
    <w:rsid w:val="007653C1"/>
    <w:rsid w:val="00766888"/>
    <w:rsid w:val="00766A1D"/>
    <w:rsid w:val="00770847"/>
    <w:rsid w:val="00771F58"/>
    <w:rsid w:val="007724FC"/>
    <w:rsid w:val="0077347F"/>
    <w:rsid w:val="00773646"/>
    <w:rsid w:val="00773C3B"/>
    <w:rsid w:val="007742B8"/>
    <w:rsid w:val="0077490B"/>
    <w:rsid w:val="00775C04"/>
    <w:rsid w:val="00775F76"/>
    <w:rsid w:val="00775FFD"/>
    <w:rsid w:val="00776202"/>
    <w:rsid w:val="00777575"/>
    <w:rsid w:val="0077757E"/>
    <w:rsid w:val="00777C77"/>
    <w:rsid w:val="00782048"/>
    <w:rsid w:val="00782281"/>
    <w:rsid w:val="007829C8"/>
    <w:rsid w:val="00783103"/>
    <w:rsid w:val="00783409"/>
    <w:rsid w:val="00784672"/>
    <w:rsid w:val="007906D4"/>
    <w:rsid w:val="007943F2"/>
    <w:rsid w:val="0079463A"/>
    <w:rsid w:val="007964B5"/>
    <w:rsid w:val="00797ED4"/>
    <w:rsid w:val="007A0793"/>
    <w:rsid w:val="007A1181"/>
    <w:rsid w:val="007A13C8"/>
    <w:rsid w:val="007A691E"/>
    <w:rsid w:val="007A7E83"/>
    <w:rsid w:val="007B0ADF"/>
    <w:rsid w:val="007B0B27"/>
    <w:rsid w:val="007B1E1C"/>
    <w:rsid w:val="007B2059"/>
    <w:rsid w:val="007B23C1"/>
    <w:rsid w:val="007B2D99"/>
    <w:rsid w:val="007B3CBB"/>
    <w:rsid w:val="007B48B6"/>
    <w:rsid w:val="007B4BD0"/>
    <w:rsid w:val="007B6060"/>
    <w:rsid w:val="007B6D03"/>
    <w:rsid w:val="007B771A"/>
    <w:rsid w:val="007C06D8"/>
    <w:rsid w:val="007C1835"/>
    <w:rsid w:val="007C20B5"/>
    <w:rsid w:val="007C3898"/>
    <w:rsid w:val="007C4AD4"/>
    <w:rsid w:val="007C5170"/>
    <w:rsid w:val="007C5247"/>
    <w:rsid w:val="007C6A1B"/>
    <w:rsid w:val="007D2CD2"/>
    <w:rsid w:val="007D3AEE"/>
    <w:rsid w:val="007D3B68"/>
    <w:rsid w:val="007D3B91"/>
    <w:rsid w:val="007D548C"/>
    <w:rsid w:val="007D5503"/>
    <w:rsid w:val="007D63CD"/>
    <w:rsid w:val="007D6477"/>
    <w:rsid w:val="007E048C"/>
    <w:rsid w:val="007E06A6"/>
    <w:rsid w:val="007E5464"/>
    <w:rsid w:val="007E6B2B"/>
    <w:rsid w:val="007E7CD0"/>
    <w:rsid w:val="007F020B"/>
    <w:rsid w:val="007F02A2"/>
    <w:rsid w:val="007F104A"/>
    <w:rsid w:val="007F25A2"/>
    <w:rsid w:val="007F3E38"/>
    <w:rsid w:val="007F6841"/>
    <w:rsid w:val="008004DB"/>
    <w:rsid w:val="00801B57"/>
    <w:rsid w:val="00805BEE"/>
    <w:rsid w:val="0080612E"/>
    <w:rsid w:val="00806DEE"/>
    <w:rsid w:val="008078C0"/>
    <w:rsid w:val="00807932"/>
    <w:rsid w:val="00807AEA"/>
    <w:rsid w:val="008109B5"/>
    <w:rsid w:val="0081277A"/>
    <w:rsid w:val="00812C97"/>
    <w:rsid w:val="00812D63"/>
    <w:rsid w:val="00813605"/>
    <w:rsid w:val="00813EF9"/>
    <w:rsid w:val="00813FB1"/>
    <w:rsid w:val="008143E1"/>
    <w:rsid w:val="00814DAE"/>
    <w:rsid w:val="00816D6A"/>
    <w:rsid w:val="0082242F"/>
    <w:rsid w:val="00822D53"/>
    <w:rsid w:val="0082338D"/>
    <w:rsid w:val="008246D6"/>
    <w:rsid w:val="008251F2"/>
    <w:rsid w:val="00825605"/>
    <w:rsid w:val="008310CE"/>
    <w:rsid w:val="00832AF7"/>
    <w:rsid w:val="00833C3C"/>
    <w:rsid w:val="00833D93"/>
    <w:rsid w:val="00834B31"/>
    <w:rsid w:val="00834F86"/>
    <w:rsid w:val="00835798"/>
    <w:rsid w:val="0084166B"/>
    <w:rsid w:val="008426BD"/>
    <w:rsid w:val="00842EEF"/>
    <w:rsid w:val="00843A79"/>
    <w:rsid w:val="0084457C"/>
    <w:rsid w:val="00844A43"/>
    <w:rsid w:val="0084591D"/>
    <w:rsid w:val="00847EAC"/>
    <w:rsid w:val="00850B12"/>
    <w:rsid w:val="00852B6E"/>
    <w:rsid w:val="0085312B"/>
    <w:rsid w:val="00853570"/>
    <w:rsid w:val="00853D82"/>
    <w:rsid w:val="00853EA2"/>
    <w:rsid w:val="00853F3D"/>
    <w:rsid w:val="008550CF"/>
    <w:rsid w:val="00855708"/>
    <w:rsid w:val="008558C2"/>
    <w:rsid w:val="00855FBB"/>
    <w:rsid w:val="0085641F"/>
    <w:rsid w:val="008567C0"/>
    <w:rsid w:val="00857724"/>
    <w:rsid w:val="00860049"/>
    <w:rsid w:val="00861360"/>
    <w:rsid w:val="0086259A"/>
    <w:rsid w:val="0086263C"/>
    <w:rsid w:val="008631BC"/>
    <w:rsid w:val="008633B3"/>
    <w:rsid w:val="008708EA"/>
    <w:rsid w:val="008711DD"/>
    <w:rsid w:val="00872560"/>
    <w:rsid w:val="00872661"/>
    <w:rsid w:val="00872D74"/>
    <w:rsid w:val="00873FBB"/>
    <w:rsid w:val="008745AF"/>
    <w:rsid w:val="008748B9"/>
    <w:rsid w:val="00875258"/>
    <w:rsid w:val="00875988"/>
    <w:rsid w:val="00876E00"/>
    <w:rsid w:val="0088033D"/>
    <w:rsid w:val="00880E7F"/>
    <w:rsid w:val="00881650"/>
    <w:rsid w:val="00882625"/>
    <w:rsid w:val="008837A9"/>
    <w:rsid w:val="008840BF"/>
    <w:rsid w:val="008843FF"/>
    <w:rsid w:val="00884779"/>
    <w:rsid w:val="00884F49"/>
    <w:rsid w:val="00886997"/>
    <w:rsid w:val="00886CDB"/>
    <w:rsid w:val="00887971"/>
    <w:rsid w:val="00891B80"/>
    <w:rsid w:val="00892A5B"/>
    <w:rsid w:val="008936AC"/>
    <w:rsid w:val="00894376"/>
    <w:rsid w:val="00894780"/>
    <w:rsid w:val="00895975"/>
    <w:rsid w:val="00895A48"/>
    <w:rsid w:val="00895A5F"/>
    <w:rsid w:val="00896D71"/>
    <w:rsid w:val="00896FF8"/>
    <w:rsid w:val="00897BEF"/>
    <w:rsid w:val="008A051A"/>
    <w:rsid w:val="008A0DF6"/>
    <w:rsid w:val="008A0F00"/>
    <w:rsid w:val="008A17BB"/>
    <w:rsid w:val="008A1F51"/>
    <w:rsid w:val="008A2D7C"/>
    <w:rsid w:val="008A300F"/>
    <w:rsid w:val="008A3E44"/>
    <w:rsid w:val="008A4262"/>
    <w:rsid w:val="008A4E32"/>
    <w:rsid w:val="008A5EA2"/>
    <w:rsid w:val="008A78B7"/>
    <w:rsid w:val="008B00E6"/>
    <w:rsid w:val="008B0D78"/>
    <w:rsid w:val="008B1166"/>
    <w:rsid w:val="008B1383"/>
    <w:rsid w:val="008B16C9"/>
    <w:rsid w:val="008B437C"/>
    <w:rsid w:val="008B6D80"/>
    <w:rsid w:val="008B7CA7"/>
    <w:rsid w:val="008C009E"/>
    <w:rsid w:val="008C074F"/>
    <w:rsid w:val="008C1687"/>
    <w:rsid w:val="008C21DB"/>
    <w:rsid w:val="008C3A5F"/>
    <w:rsid w:val="008C4263"/>
    <w:rsid w:val="008C4536"/>
    <w:rsid w:val="008C58F5"/>
    <w:rsid w:val="008C6EEB"/>
    <w:rsid w:val="008C7387"/>
    <w:rsid w:val="008C7408"/>
    <w:rsid w:val="008D12C1"/>
    <w:rsid w:val="008D3C56"/>
    <w:rsid w:val="008D49A4"/>
    <w:rsid w:val="008D5090"/>
    <w:rsid w:val="008D5BB2"/>
    <w:rsid w:val="008D6B36"/>
    <w:rsid w:val="008D752E"/>
    <w:rsid w:val="008E1442"/>
    <w:rsid w:val="008E2256"/>
    <w:rsid w:val="008E2267"/>
    <w:rsid w:val="008E33D2"/>
    <w:rsid w:val="008E359E"/>
    <w:rsid w:val="008E3B45"/>
    <w:rsid w:val="008E4139"/>
    <w:rsid w:val="008E479D"/>
    <w:rsid w:val="008E7161"/>
    <w:rsid w:val="008E7D90"/>
    <w:rsid w:val="008F1329"/>
    <w:rsid w:val="008F3AC6"/>
    <w:rsid w:val="008F4138"/>
    <w:rsid w:val="008F45C2"/>
    <w:rsid w:val="008F7EE6"/>
    <w:rsid w:val="009009B7"/>
    <w:rsid w:val="009010EC"/>
    <w:rsid w:val="0090269C"/>
    <w:rsid w:val="00903DD4"/>
    <w:rsid w:val="00904908"/>
    <w:rsid w:val="00904F95"/>
    <w:rsid w:val="00905233"/>
    <w:rsid w:val="00905607"/>
    <w:rsid w:val="0090677A"/>
    <w:rsid w:val="00906E6F"/>
    <w:rsid w:val="00911F14"/>
    <w:rsid w:val="00916117"/>
    <w:rsid w:val="0091699C"/>
    <w:rsid w:val="00917069"/>
    <w:rsid w:val="0092056D"/>
    <w:rsid w:val="009208A8"/>
    <w:rsid w:val="009219C3"/>
    <w:rsid w:val="009221CC"/>
    <w:rsid w:val="009232DE"/>
    <w:rsid w:val="00924BD8"/>
    <w:rsid w:val="00925D0E"/>
    <w:rsid w:val="009275B4"/>
    <w:rsid w:val="00927B06"/>
    <w:rsid w:val="00930CDD"/>
    <w:rsid w:val="009317C7"/>
    <w:rsid w:val="0093198B"/>
    <w:rsid w:val="00931BF1"/>
    <w:rsid w:val="009334C6"/>
    <w:rsid w:val="009357E1"/>
    <w:rsid w:val="00935C93"/>
    <w:rsid w:val="00937B34"/>
    <w:rsid w:val="00937BBA"/>
    <w:rsid w:val="00937DE1"/>
    <w:rsid w:val="00940726"/>
    <w:rsid w:val="0094157E"/>
    <w:rsid w:val="0094324A"/>
    <w:rsid w:val="009448B5"/>
    <w:rsid w:val="009464E8"/>
    <w:rsid w:val="009473A2"/>
    <w:rsid w:val="00950C4A"/>
    <w:rsid w:val="00950C7B"/>
    <w:rsid w:val="00950FE0"/>
    <w:rsid w:val="009520E1"/>
    <w:rsid w:val="00953C85"/>
    <w:rsid w:val="00954813"/>
    <w:rsid w:val="009557A1"/>
    <w:rsid w:val="00955A5C"/>
    <w:rsid w:val="00956702"/>
    <w:rsid w:val="00957505"/>
    <w:rsid w:val="009609C1"/>
    <w:rsid w:val="00963573"/>
    <w:rsid w:val="0096412C"/>
    <w:rsid w:val="009647C1"/>
    <w:rsid w:val="00964BDB"/>
    <w:rsid w:val="0096683A"/>
    <w:rsid w:val="00966910"/>
    <w:rsid w:val="00966944"/>
    <w:rsid w:val="00967458"/>
    <w:rsid w:val="00967484"/>
    <w:rsid w:val="009678FA"/>
    <w:rsid w:val="00967CBE"/>
    <w:rsid w:val="009703E7"/>
    <w:rsid w:val="00970CEA"/>
    <w:rsid w:val="0097131A"/>
    <w:rsid w:val="0097296C"/>
    <w:rsid w:val="0097365D"/>
    <w:rsid w:val="009738C9"/>
    <w:rsid w:val="00973EF9"/>
    <w:rsid w:val="00974B47"/>
    <w:rsid w:val="0097697C"/>
    <w:rsid w:val="009769F5"/>
    <w:rsid w:val="00977521"/>
    <w:rsid w:val="00977942"/>
    <w:rsid w:val="00977ECA"/>
    <w:rsid w:val="0098034A"/>
    <w:rsid w:val="00980403"/>
    <w:rsid w:val="009805D6"/>
    <w:rsid w:val="00980D7C"/>
    <w:rsid w:val="00980EAD"/>
    <w:rsid w:val="00982C7B"/>
    <w:rsid w:val="009837C8"/>
    <w:rsid w:val="0098662E"/>
    <w:rsid w:val="009869FB"/>
    <w:rsid w:val="009955F1"/>
    <w:rsid w:val="00996DAF"/>
    <w:rsid w:val="009A0072"/>
    <w:rsid w:val="009A11FD"/>
    <w:rsid w:val="009A1BB1"/>
    <w:rsid w:val="009A1E41"/>
    <w:rsid w:val="009A1F5C"/>
    <w:rsid w:val="009A2250"/>
    <w:rsid w:val="009A2B0B"/>
    <w:rsid w:val="009A2F03"/>
    <w:rsid w:val="009A3484"/>
    <w:rsid w:val="009A3E08"/>
    <w:rsid w:val="009A41C8"/>
    <w:rsid w:val="009A4836"/>
    <w:rsid w:val="009A509B"/>
    <w:rsid w:val="009A63E0"/>
    <w:rsid w:val="009A778A"/>
    <w:rsid w:val="009B0F63"/>
    <w:rsid w:val="009B1147"/>
    <w:rsid w:val="009B1EDF"/>
    <w:rsid w:val="009B2F90"/>
    <w:rsid w:val="009B2FA0"/>
    <w:rsid w:val="009B4874"/>
    <w:rsid w:val="009B58B5"/>
    <w:rsid w:val="009B5EF3"/>
    <w:rsid w:val="009B64BD"/>
    <w:rsid w:val="009B721A"/>
    <w:rsid w:val="009B7238"/>
    <w:rsid w:val="009B72EA"/>
    <w:rsid w:val="009B73A2"/>
    <w:rsid w:val="009B7405"/>
    <w:rsid w:val="009C0590"/>
    <w:rsid w:val="009C11AB"/>
    <w:rsid w:val="009C1CCA"/>
    <w:rsid w:val="009C3F55"/>
    <w:rsid w:val="009C466C"/>
    <w:rsid w:val="009C484B"/>
    <w:rsid w:val="009C4FD9"/>
    <w:rsid w:val="009C56BB"/>
    <w:rsid w:val="009C5C44"/>
    <w:rsid w:val="009C5CB8"/>
    <w:rsid w:val="009C6D6D"/>
    <w:rsid w:val="009C79F9"/>
    <w:rsid w:val="009D13F8"/>
    <w:rsid w:val="009D1912"/>
    <w:rsid w:val="009D2778"/>
    <w:rsid w:val="009D2A2D"/>
    <w:rsid w:val="009D2FBB"/>
    <w:rsid w:val="009D35D5"/>
    <w:rsid w:val="009D6D2D"/>
    <w:rsid w:val="009D6E6D"/>
    <w:rsid w:val="009D715A"/>
    <w:rsid w:val="009D758D"/>
    <w:rsid w:val="009E10FE"/>
    <w:rsid w:val="009E1BE9"/>
    <w:rsid w:val="009E23D9"/>
    <w:rsid w:val="009E2985"/>
    <w:rsid w:val="009E3A3F"/>
    <w:rsid w:val="009E3F4A"/>
    <w:rsid w:val="009E4016"/>
    <w:rsid w:val="009E4540"/>
    <w:rsid w:val="009E54DB"/>
    <w:rsid w:val="009F07A8"/>
    <w:rsid w:val="009F0FFF"/>
    <w:rsid w:val="009F2AA6"/>
    <w:rsid w:val="009F3544"/>
    <w:rsid w:val="009F60E8"/>
    <w:rsid w:val="009F6AEF"/>
    <w:rsid w:val="009F6DFB"/>
    <w:rsid w:val="009F755A"/>
    <w:rsid w:val="00A00D5C"/>
    <w:rsid w:val="00A01B7B"/>
    <w:rsid w:val="00A01BC3"/>
    <w:rsid w:val="00A01E4B"/>
    <w:rsid w:val="00A0375D"/>
    <w:rsid w:val="00A04B06"/>
    <w:rsid w:val="00A04D36"/>
    <w:rsid w:val="00A06194"/>
    <w:rsid w:val="00A06C19"/>
    <w:rsid w:val="00A0757A"/>
    <w:rsid w:val="00A108BB"/>
    <w:rsid w:val="00A10916"/>
    <w:rsid w:val="00A113C9"/>
    <w:rsid w:val="00A123CB"/>
    <w:rsid w:val="00A149B8"/>
    <w:rsid w:val="00A151C6"/>
    <w:rsid w:val="00A216A3"/>
    <w:rsid w:val="00A21D5D"/>
    <w:rsid w:val="00A254DE"/>
    <w:rsid w:val="00A30171"/>
    <w:rsid w:val="00A30BF2"/>
    <w:rsid w:val="00A3121B"/>
    <w:rsid w:val="00A3144D"/>
    <w:rsid w:val="00A31469"/>
    <w:rsid w:val="00A31CF3"/>
    <w:rsid w:val="00A32CDF"/>
    <w:rsid w:val="00A33670"/>
    <w:rsid w:val="00A338A0"/>
    <w:rsid w:val="00A33D3A"/>
    <w:rsid w:val="00A3419C"/>
    <w:rsid w:val="00A34351"/>
    <w:rsid w:val="00A358D6"/>
    <w:rsid w:val="00A35B24"/>
    <w:rsid w:val="00A362B0"/>
    <w:rsid w:val="00A36FD9"/>
    <w:rsid w:val="00A3774B"/>
    <w:rsid w:val="00A37D00"/>
    <w:rsid w:val="00A37F8E"/>
    <w:rsid w:val="00A40EDF"/>
    <w:rsid w:val="00A41586"/>
    <w:rsid w:val="00A41860"/>
    <w:rsid w:val="00A427C7"/>
    <w:rsid w:val="00A43BA6"/>
    <w:rsid w:val="00A44399"/>
    <w:rsid w:val="00A45BD3"/>
    <w:rsid w:val="00A45ED5"/>
    <w:rsid w:val="00A4713B"/>
    <w:rsid w:val="00A47BB7"/>
    <w:rsid w:val="00A523E3"/>
    <w:rsid w:val="00A5308C"/>
    <w:rsid w:val="00A54615"/>
    <w:rsid w:val="00A5484A"/>
    <w:rsid w:val="00A54CDB"/>
    <w:rsid w:val="00A56FB5"/>
    <w:rsid w:val="00A57757"/>
    <w:rsid w:val="00A615CF"/>
    <w:rsid w:val="00A61E70"/>
    <w:rsid w:val="00A65FD8"/>
    <w:rsid w:val="00A6601F"/>
    <w:rsid w:val="00A66A73"/>
    <w:rsid w:val="00A701BA"/>
    <w:rsid w:val="00A7215D"/>
    <w:rsid w:val="00A757E1"/>
    <w:rsid w:val="00A75CB1"/>
    <w:rsid w:val="00A76B90"/>
    <w:rsid w:val="00A76C20"/>
    <w:rsid w:val="00A77339"/>
    <w:rsid w:val="00A77638"/>
    <w:rsid w:val="00A776F3"/>
    <w:rsid w:val="00A77C3A"/>
    <w:rsid w:val="00A81516"/>
    <w:rsid w:val="00A81D7C"/>
    <w:rsid w:val="00A81EDB"/>
    <w:rsid w:val="00A8260F"/>
    <w:rsid w:val="00A82664"/>
    <w:rsid w:val="00A83473"/>
    <w:rsid w:val="00A8392E"/>
    <w:rsid w:val="00A83958"/>
    <w:rsid w:val="00A83BDC"/>
    <w:rsid w:val="00A8425D"/>
    <w:rsid w:val="00A853A3"/>
    <w:rsid w:val="00A85DA3"/>
    <w:rsid w:val="00A86776"/>
    <w:rsid w:val="00A906ED"/>
    <w:rsid w:val="00A9122B"/>
    <w:rsid w:val="00A92011"/>
    <w:rsid w:val="00A92FA3"/>
    <w:rsid w:val="00A930E8"/>
    <w:rsid w:val="00A93859"/>
    <w:rsid w:val="00A947F2"/>
    <w:rsid w:val="00A96C95"/>
    <w:rsid w:val="00AA0E47"/>
    <w:rsid w:val="00AA137C"/>
    <w:rsid w:val="00AA2498"/>
    <w:rsid w:val="00AA2B44"/>
    <w:rsid w:val="00AA38A9"/>
    <w:rsid w:val="00AA5323"/>
    <w:rsid w:val="00AA6659"/>
    <w:rsid w:val="00AA76EC"/>
    <w:rsid w:val="00AB0310"/>
    <w:rsid w:val="00AB03EE"/>
    <w:rsid w:val="00AB0884"/>
    <w:rsid w:val="00AB23DB"/>
    <w:rsid w:val="00AB27C6"/>
    <w:rsid w:val="00AB2BAA"/>
    <w:rsid w:val="00AB4A18"/>
    <w:rsid w:val="00AB515D"/>
    <w:rsid w:val="00AB591A"/>
    <w:rsid w:val="00AB6731"/>
    <w:rsid w:val="00AB6BEF"/>
    <w:rsid w:val="00AC095E"/>
    <w:rsid w:val="00AC18ED"/>
    <w:rsid w:val="00AC1AEE"/>
    <w:rsid w:val="00AC2A64"/>
    <w:rsid w:val="00AC2AFD"/>
    <w:rsid w:val="00AC3C43"/>
    <w:rsid w:val="00AC3F49"/>
    <w:rsid w:val="00AC4BCD"/>
    <w:rsid w:val="00AC4EFA"/>
    <w:rsid w:val="00AC5D07"/>
    <w:rsid w:val="00AC5E46"/>
    <w:rsid w:val="00AC6427"/>
    <w:rsid w:val="00AD0032"/>
    <w:rsid w:val="00AD1C04"/>
    <w:rsid w:val="00AD2DED"/>
    <w:rsid w:val="00AD44A7"/>
    <w:rsid w:val="00AD4F3D"/>
    <w:rsid w:val="00AD6468"/>
    <w:rsid w:val="00AD6A0C"/>
    <w:rsid w:val="00AD6A5B"/>
    <w:rsid w:val="00AD6D9C"/>
    <w:rsid w:val="00AE0DEB"/>
    <w:rsid w:val="00AE1800"/>
    <w:rsid w:val="00AE32AA"/>
    <w:rsid w:val="00AE39A3"/>
    <w:rsid w:val="00AE48C4"/>
    <w:rsid w:val="00AF054A"/>
    <w:rsid w:val="00AF0A0B"/>
    <w:rsid w:val="00AF0A5A"/>
    <w:rsid w:val="00AF1663"/>
    <w:rsid w:val="00AF1B74"/>
    <w:rsid w:val="00AF296C"/>
    <w:rsid w:val="00AF3231"/>
    <w:rsid w:val="00AF448C"/>
    <w:rsid w:val="00AF46BC"/>
    <w:rsid w:val="00AF47A4"/>
    <w:rsid w:val="00AF5F8C"/>
    <w:rsid w:val="00AF7203"/>
    <w:rsid w:val="00AF7C38"/>
    <w:rsid w:val="00AF7D19"/>
    <w:rsid w:val="00AF7E28"/>
    <w:rsid w:val="00B00447"/>
    <w:rsid w:val="00B004E8"/>
    <w:rsid w:val="00B039BB"/>
    <w:rsid w:val="00B046D3"/>
    <w:rsid w:val="00B07740"/>
    <w:rsid w:val="00B07942"/>
    <w:rsid w:val="00B1327F"/>
    <w:rsid w:val="00B134CB"/>
    <w:rsid w:val="00B1403B"/>
    <w:rsid w:val="00B14473"/>
    <w:rsid w:val="00B145B3"/>
    <w:rsid w:val="00B1565E"/>
    <w:rsid w:val="00B16AEB"/>
    <w:rsid w:val="00B16F90"/>
    <w:rsid w:val="00B173F6"/>
    <w:rsid w:val="00B211B2"/>
    <w:rsid w:val="00B21BBB"/>
    <w:rsid w:val="00B21D8E"/>
    <w:rsid w:val="00B22A9E"/>
    <w:rsid w:val="00B232EC"/>
    <w:rsid w:val="00B23FFC"/>
    <w:rsid w:val="00B249BB"/>
    <w:rsid w:val="00B25516"/>
    <w:rsid w:val="00B258FA"/>
    <w:rsid w:val="00B25A22"/>
    <w:rsid w:val="00B26668"/>
    <w:rsid w:val="00B2779A"/>
    <w:rsid w:val="00B27FB9"/>
    <w:rsid w:val="00B3095E"/>
    <w:rsid w:val="00B3154A"/>
    <w:rsid w:val="00B32249"/>
    <w:rsid w:val="00B32B75"/>
    <w:rsid w:val="00B346BC"/>
    <w:rsid w:val="00B3538E"/>
    <w:rsid w:val="00B35A15"/>
    <w:rsid w:val="00B37652"/>
    <w:rsid w:val="00B40354"/>
    <w:rsid w:val="00B403A2"/>
    <w:rsid w:val="00B4047F"/>
    <w:rsid w:val="00B40C67"/>
    <w:rsid w:val="00B41DEE"/>
    <w:rsid w:val="00B4213C"/>
    <w:rsid w:val="00B42775"/>
    <w:rsid w:val="00B42998"/>
    <w:rsid w:val="00B42E85"/>
    <w:rsid w:val="00B43906"/>
    <w:rsid w:val="00B44D40"/>
    <w:rsid w:val="00B459DF"/>
    <w:rsid w:val="00B46F35"/>
    <w:rsid w:val="00B47803"/>
    <w:rsid w:val="00B4785F"/>
    <w:rsid w:val="00B514EE"/>
    <w:rsid w:val="00B52654"/>
    <w:rsid w:val="00B52916"/>
    <w:rsid w:val="00B533D3"/>
    <w:rsid w:val="00B53CF4"/>
    <w:rsid w:val="00B53D2C"/>
    <w:rsid w:val="00B552C0"/>
    <w:rsid w:val="00B55856"/>
    <w:rsid w:val="00B567E0"/>
    <w:rsid w:val="00B5732E"/>
    <w:rsid w:val="00B57D9B"/>
    <w:rsid w:val="00B57DF8"/>
    <w:rsid w:val="00B60975"/>
    <w:rsid w:val="00B6135E"/>
    <w:rsid w:val="00B64A02"/>
    <w:rsid w:val="00B664F9"/>
    <w:rsid w:val="00B66D44"/>
    <w:rsid w:val="00B67064"/>
    <w:rsid w:val="00B67686"/>
    <w:rsid w:val="00B6776E"/>
    <w:rsid w:val="00B72261"/>
    <w:rsid w:val="00B72C8A"/>
    <w:rsid w:val="00B73731"/>
    <w:rsid w:val="00B7380D"/>
    <w:rsid w:val="00B76914"/>
    <w:rsid w:val="00B77369"/>
    <w:rsid w:val="00B80C70"/>
    <w:rsid w:val="00B82602"/>
    <w:rsid w:val="00B82ACB"/>
    <w:rsid w:val="00B833F8"/>
    <w:rsid w:val="00B83BB3"/>
    <w:rsid w:val="00B83C25"/>
    <w:rsid w:val="00B83D05"/>
    <w:rsid w:val="00B849C2"/>
    <w:rsid w:val="00B8544F"/>
    <w:rsid w:val="00B87FD5"/>
    <w:rsid w:val="00B9067A"/>
    <w:rsid w:val="00B91503"/>
    <w:rsid w:val="00B91896"/>
    <w:rsid w:val="00B91DB7"/>
    <w:rsid w:val="00B92E99"/>
    <w:rsid w:val="00B934DF"/>
    <w:rsid w:val="00B93DF1"/>
    <w:rsid w:val="00B94797"/>
    <w:rsid w:val="00B9672F"/>
    <w:rsid w:val="00B97F5A"/>
    <w:rsid w:val="00BA01A6"/>
    <w:rsid w:val="00BA26DB"/>
    <w:rsid w:val="00BA355E"/>
    <w:rsid w:val="00BA3717"/>
    <w:rsid w:val="00BA4063"/>
    <w:rsid w:val="00BA549E"/>
    <w:rsid w:val="00BB0DB2"/>
    <w:rsid w:val="00BB0DE4"/>
    <w:rsid w:val="00BB18B6"/>
    <w:rsid w:val="00BB19B5"/>
    <w:rsid w:val="00BB42E8"/>
    <w:rsid w:val="00BB51DE"/>
    <w:rsid w:val="00BB5B5A"/>
    <w:rsid w:val="00BB5CB4"/>
    <w:rsid w:val="00BB60E9"/>
    <w:rsid w:val="00BB70D5"/>
    <w:rsid w:val="00BB75D6"/>
    <w:rsid w:val="00BC05A4"/>
    <w:rsid w:val="00BC1D77"/>
    <w:rsid w:val="00BC1FEB"/>
    <w:rsid w:val="00BC2356"/>
    <w:rsid w:val="00BC35CD"/>
    <w:rsid w:val="00BC36E3"/>
    <w:rsid w:val="00BC40E3"/>
    <w:rsid w:val="00BC43B2"/>
    <w:rsid w:val="00BC527F"/>
    <w:rsid w:val="00BC600F"/>
    <w:rsid w:val="00BC7A6E"/>
    <w:rsid w:val="00BD01AA"/>
    <w:rsid w:val="00BD1D55"/>
    <w:rsid w:val="00BD426F"/>
    <w:rsid w:val="00BD5781"/>
    <w:rsid w:val="00BD745F"/>
    <w:rsid w:val="00BD7F53"/>
    <w:rsid w:val="00BE0015"/>
    <w:rsid w:val="00BE118A"/>
    <w:rsid w:val="00BE27ED"/>
    <w:rsid w:val="00BE3EF2"/>
    <w:rsid w:val="00BE4337"/>
    <w:rsid w:val="00BE6B69"/>
    <w:rsid w:val="00BE7991"/>
    <w:rsid w:val="00BF03E1"/>
    <w:rsid w:val="00BF1C14"/>
    <w:rsid w:val="00BF20AB"/>
    <w:rsid w:val="00BF2FDD"/>
    <w:rsid w:val="00BF4B68"/>
    <w:rsid w:val="00BF655C"/>
    <w:rsid w:val="00BF6A3A"/>
    <w:rsid w:val="00BF6B97"/>
    <w:rsid w:val="00BF6DD3"/>
    <w:rsid w:val="00BF6F10"/>
    <w:rsid w:val="00C00326"/>
    <w:rsid w:val="00C059FE"/>
    <w:rsid w:val="00C05BEB"/>
    <w:rsid w:val="00C12429"/>
    <w:rsid w:val="00C125B7"/>
    <w:rsid w:val="00C13F7C"/>
    <w:rsid w:val="00C14416"/>
    <w:rsid w:val="00C15AD7"/>
    <w:rsid w:val="00C20A97"/>
    <w:rsid w:val="00C20CCC"/>
    <w:rsid w:val="00C210B9"/>
    <w:rsid w:val="00C22D9A"/>
    <w:rsid w:val="00C22F08"/>
    <w:rsid w:val="00C230BD"/>
    <w:rsid w:val="00C239A6"/>
    <w:rsid w:val="00C256B9"/>
    <w:rsid w:val="00C25EF7"/>
    <w:rsid w:val="00C260BC"/>
    <w:rsid w:val="00C31CFB"/>
    <w:rsid w:val="00C31E47"/>
    <w:rsid w:val="00C32CEF"/>
    <w:rsid w:val="00C33622"/>
    <w:rsid w:val="00C361CF"/>
    <w:rsid w:val="00C37CA0"/>
    <w:rsid w:val="00C407BA"/>
    <w:rsid w:val="00C40C88"/>
    <w:rsid w:val="00C413BD"/>
    <w:rsid w:val="00C43D6C"/>
    <w:rsid w:val="00C474EB"/>
    <w:rsid w:val="00C47EB6"/>
    <w:rsid w:val="00C50E03"/>
    <w:rsid w:val="00C515B6"/>
    <w:rsid w:val="00C52FF7"/>
    <w:rsid w:val="00C54C25"/>
    <w:rsid w:val="00C550F7"/>
    <w:rsid w:val="00C5512B"/>
    <w:rsid w:val="00C551E9"/>
    <w:rsid w:val="00C55881"/>
    <w:rsid w:val="00C55FBB"/>
    <w:rsid w:val="00C5756D"/>
    <w:rsid w:val="00C61B47"/>
    <w:rsid w:val="00C62F3E"/>
    <w:rsid w:val="00C63155"/>
    <w:rsid w:val="00C66A91"/>
    <w:rsid w:val="00C70DB3"/>
    <w:rsid w:val="00C75BE0"/>
    <w:rsid w:val="00C76182"/>
    <w:rsid w:val="00C7708A"/>
    <w:rsid w:val="00C77B01"/>
    <w:rsid w:val="00C809E0"/>
    <w:rsid w:val="00C80E4A"/>
    <w:rsid w:val="00C82352"/>
    <w:rsid w:val="00C82DA8"/>
    <w:rsid w:val="00C830B7"/>
    <w:rsid w:val="00C85F5D"/>
    <w:rsid w:val="00C86788"/>
    <w:rsid w:val="00C86DF1"/>
    <w:rsid w:val="00C86F98"/>
    <w:rsid w:val="00C8762D"/>
    <w:rsid w:val="00C906C0"/>
    <w:rsid w:val="00C90ECB"/>
    <w:rsid w:val="00C91893"/>
    <w:rsid w:val="00C927A7"/>
    <w:rsid w:val="00C9364D"/>
    <w:rsid w:val="00C9398E"/>
    <w:rsid w:val="00C94856"/>
    <w:rsid w:val="00C97211"/>
    <w:rsid w:val="00C97589"/>
    <w:rsid w:val="00C979FC"/>
    <w:rsid w:val="00CA128F"/>
    <w:rsid w:val="00CA1757"/>
    <w:rsid w:val="00CA2CFC"/>
    <w:rsid w:val="00CA2D95"/>
    <w:rsid w:val="00CA579E"/>
    <w:rsid w:val="00CA608C"/>
    <w:rsid w:val="00CA6D40"/>
    <w:rsid w:val="00CA7946"/>
    <w:rsid w:val="00CB1B4D"/>
    <w:rsid w:val="00CB212B"/>
    <w:rsid w:val="00CB2390"/>
    <w:rsid w:val="00CB25C4"/>
    <w:rsid w:val="00CB2857"/>
    <w:rsid w:val="00CB55E7"/>
    <w:rsid w:val="00CB5A02"/>
    <w:rsid w:val="00CB5BBA"/>
    <w:rsid w:val="00CB6445"/>
    <w:rsid w:val="00CB6BD7"/>
    <w:rsid w:val="00CB73BF"/>
    <w:rsid w:val="00CB7A5C"/>
    <w:rsid w:val="00CC04BC"/>
    <w:rsid w:val="00CC24C0"/>
    <w:rsid w:val="00CC38C8"/>
    <w:rsid w:val="00CC3FC1"/>
    <w:rsid w:val="00CC5EF4"/>
    <w:rsid w:val="00CC691F"/>
    <w:rsid w:val="00CC7F14"/>
    <w:rsid w:val="00CD10F1"/>
    <w:rsid w:val="00CD1993"/>
    <w:rsid w:val="00CD2C9A"/>
    <w:rsid w:val="00CD3222"/>
    <w:rsid w:val="00CD4F96"/>
    <w:rsid w:val="00CD56D5"/>
    <w:rsid w:val="00CD6843"/>
    <w:rsid w:val="00CD6941"/>
    <w:rsid w:val="00CE18A3"/>
    <w:rsid w:val="00CE2453"/>
    <w:rsid w:val="00CE3DDD"/>
    <w:rsid w:val="00CE5C4E"/>
    <w:rsid w:val="00CF0306"/>
    <w:rsid w:val="00CF0586"/>
    <w:rsid w:val="00CF0B33"/>
    <w:rsid w:val="00CF1751"/>
    <w:rsid w:val="00CF1D06"/>
    <w:rsid w:val="00CF2A28"/>
    <w:rsid w:val="00CF2DB3"/>
    <w:rsid w:val="00CF3B55"/>
    <w:rsid w:val="00CF3EAB"/>
    <w:rsid w:val="00CF4574"/>
    <w:rsid w:val="00CF47B7"/>
    <w:rsid w:val="00CF4FF3"/>
    <w:rsid w:val="00CF508F"/>
    <w:rsid w:val="00CF633B"/>
    <w:rsid w:val="00CF6A62"/>
    <w:rsid w:val="00D004E6"/>
    <w:rsid w:val="00D00AE7"/>
    <w:rsid w:val="00D0106D"/>
    <w:rsid w:val="00D02C5F"/>
    <w:rsid w:val="00D055D1"/>
    <w:rsid w:val="00D0589C"/>
    <w:rsid w:val="00D05C5A"/>
    <w:rsid w:val="00D05ED4"/>
    <w:rsid w:val="00D06538"/>
    <w:rsid w:val="00D06628"/>
    <w:rsid w:val="00D06979"/>
    <w:rsid w:val="00D075DE"/>
    <w:rsid w:val="00D104DD"/>
    <w:rsid w:val="00D10BCA"/>
    <w:rsid w:val="00D1348A"/>
    <w:rsid w:val="00D156F5"/>
    <w:rsid w:val="00D15B8F"/>
    <w:rsid w:val="00D16265"/>
    <w:rsid w:val="00D17E11"/>
    <w:rsid w:val="00D20959"/>
    <w:rsid w:val="00D20D2E"/>
    <w:rsid w:val="00D223E2"/>
    <w:rsid w:val="00D22868"/>
    <w:rsid w:val="00D229EE"/>
    <w:rsid w:val="00D238A4"/>
    <w:rsid w:val="00D246A2"/>
    <w:rsid w:val="00D24817"/>
    <w:rsid w:val="00D24C9A"/>
    <w:rsid w:val="00D26B90"/>
    <w:rsid w:val="00D270B8"/>
    <w:rsid w:val="00D2777A"/>
    <w:rsid w:val="00D27E58"/>
    <w:rsid w:val="00D30575"/>
    <w:rsid w:val="00D307AB"/>
    <w:rsid w:val="00D312DA"/>
    <w:rsid w:val="00D32A54"/>
    <w:rsid w:val="00D32EF1"/>
    <w:rsid w:val="00D33D3F"/>
    <w:rsid w:val="00D34A13"/>
    <w:rsid w:val="00D34B27"/>
    <w:rsid w:val="00D368AA"/>
    <w:rsid w:val="00D40B05"/>
    <w:rsid w:val="00D43BB1"/>
    <w:rsid w:val="00D44483"/>
    <w:rsid w:val="00D44EBC"/>
    <w:rsid w:val="00D45410"/>
    <w:rsid w:val="00D4585E"/>
    <w:rsid w:val="00D45C5B"/>
    <w:rsid w:val="00D46387"/>
    <w:rsid w:val="00D46BEB"/>
    <w:rsid w:val="00D50593"/>
    <w:rsid w:val="00D5145C"/>
    <w:rsid w:val="00D51EF7"/>
    <w:rsid w:val="00D529BF"/>
    <w:rsid w:val="00D5333E"/>
    <w:rsid w:val="00D541CF"/>
    <w:rsid w:val="00D542C3"/>
    <w:rsid w:val="00D543A6"/>
    <w:rsid w:val="00D55C02"/>
    <w:rsid w:val="00D56C8A"/>
    <w:rsid w:val="00D60EF5"/>
    <w:rsid w:val="00D61D76"/>
    <w:rsid w:val="00D627BE"/>
    <w:rsid w:val="00D62AFA"/>
    <w:rsid w:val="00D6472E"/>
    <w:rsid w:val="00D66AE7"/>
    <w:rsid w:val="00D66BB5"/>
    <w:rsid w:val="00D66F4D"/>
    <w:rsid w:val="00D672A3"/>
    <w:rsid w:val="00D67AEF"/>
    <w:rsid w:val="00D67BF9"/>
    <w:rsid w:val="00D7364D"/>
    <w:rsid w:val="00D73E7D"/>
    <w:rsid w:val="00D758A8"/>
    <w:rsid w:val="00D76D4C"/>
    <w:rsid w:val="00D81581"/>
    <w:rsid w:val="00D83113"/>
    <w:rsid w:val="00D8320F"/>
    <w:rsid w:val="00D844F7"/>
    <w:rsid w:val="00D85A87"/>
    <w:rsid w:val="00D869ED"/>
    <w:rsid w:val="00D87AF7"/>
    <w:rsid w:val="00D9091D"/>
    <w:rsid w:val="00D91405"/>
    <w:rsid w:val="00D9250B"/>
    <w:rsid w:val="00D92D79"/>
    <w:rsid w:val="00D93399"/>
    <w:rsid w:val="00D93B03"/>
    <w:rsid w:val="00D93C3E"/>
    <w:rsid w:val="00D943DE"/>
    <w:rsid w:val="00D94729"/>
    <w:rsid w:val="00D94BDF"/>
    <w:rsid w:val="00D95AAB"/>
    <w:rsid w:val="00D95F76"/>
    <w:rsid w:val="00D9603D"/>
    <w:rsid w:val="00D97414"/>
    <w:rsid w:val="00D97697"/>
    <w:rsid w:val="00D9774A"/>
    <w:rsid w:val="00D9785B"/>
    <w:rsid w:val="00D97B1A"/>
    <w:rsid w:val="00DA0403"/>
    <w:rsid w:val="00DA1014"/>
    <w:rsid w:val="00DA10EA"/>
    <w:rsid w:val="00DA1392"/>
    <w:rsid w:val="00DA17F0"/>
    <w:rsid w:val="00DA1A2A"/>
    <w:rsid w:val="00DA1F2D"/>
    <w:rsid w:val="00DA2F6B"/>
    <w:rsid w:val="00DA300B"/>
    <w:rsid w:val="00DA7D38"/>
    <w:rsid w:val="00DB1E04"/>
    <w:rsid w:val="00DB2D7F"/>
    <w:rsid w:val="00DB30B7"/>
    <w:rsid w:val="00DB347F"/>
    <w:rsid w:val="00DB45A3"/>
    <w:rsid w:val="00DB6335"/>
    <w:rsid w:val="00DB6982"/>
    <w:rsid w:val="00DB730B"/>
    <w:rsid w:val="00DB7931"/>
    <w:rsid w:val="00DC1761"/>
    <w:rsid w:val="00DC1824"/>
    <w:rsid w:val="00DC2686"/>
    <w:rsid w:val="00DC2DA2"/>
    <w:rsid w:val="00DC3988"/>
    <w:rsid w:val="00DC4A5A"/>
    <w:rsid w:val="00DC57AF"/>
    <w:rsid w:val="00DC659C"/>
    <w:rsid w:val="00DC7620"/>
    <w:rsid w:val="00DC766C"/>
    <w:rsid w:val="00DC7B09"/>
    <w:rsid w:val="00DD0865"/>
    <w:rsid w:val="00DD2C3E"/>
    <w:rsid w:val="00DD2C97"/>
    <w:rsid w:val="00DD3C81"/>
    <w:rsid w:val="00DD3D14"/>
    <w:rsid w:val="00DD43D0"/>
    <w:rsid w:val="00DD6BD5"/>
    <w:rsid w:val="00DE0F45"/>
    <w:rsid w:val="00DE1A7B"/>
    <w:rsid w:val="00DE3642"/>
    <w:rsid w:val="00DE365D"/>
    <w:rsid w:val="00DE3AC7"/>
    <w:rsid w:val="00DE3F28"/>
    <w:rsid w:val="00DE6054"/>
    <w:rsid w:val="00DE7CEE"/>
    <w:rsid w:val="00DE7DDD"/>
    <w:rsid w:val="00DF016F"/>
    <w:rsid w:val="00DF068E"/>
    <w:rsid w:val="00DF0781"/>
    <w:rsid w:val="00DF154A"/>
    <w:rsid w:val="00DF36AA"/>
    <w:rsid w:val="00DF479D"/>
    <w:rsid w:val="00DF4B61"/>
    <w:rsid w:val="00DF73DA"/>
    <w:rsid w:val="00DF76CB"/>
    <w:rsid w:val="00DF7A14"/>
    <w:rsid w:val="00DF7F9F"/>
    <w:rsid w:val="00E00C79"/>
    <w:rsid w:val="00E01B9D"/>
    <w:rsid w:val="00E02754"/>
    <w:rsid w:val="00E03C2A"/>
    <w:rsid w:val="00E06D30"/>
    <w:rsid w:val="00E06DD8"/>
    <w:rsid w:val="00E06E4A"/>
    <w:rsid w:val="00E0755A"/>
    <w:rsid w:val="00E12BCD"/>
    <w:rsid w:val="00E12DBA"/>
    <w:rsid w:val="00E13684"/>
    <w:rsid w:val="00E13A5A"/>
    <w:rsid w:val="00E13B13"/>
    <w:rsid w:val="00E13B96"/>
    <w:rsid w:val="00E142C6"/>
    <w:rsid w:val="00E1772F"/>
    <w:rsid w:val="00E20361"/>
    <w:rsid w:val="00E208EF"/>
    <w:rsid w:val="00E2115A"/>
    <w:rsid w:val="00E21C87"/>
    <w:rsid w:val="00E2222F"/>
    <w:rsid w:val="00E22803"/>
    <w:rsid w:val="00E22AC2"/>
    <w:rsid w:val="00E22CED"/>
    <w:rsid w:val="00E238F2"/>
    <w:rsid w:val="00E23ADA"/>
    <w:rsid w:val="00E24DA9"/>
    <w:rsid w:val="00E2504B"/>
    <w:rsid w:val="00E25415"/>
    <w:rsid w:val="00E2561F"/>
    <w:rsid w:val="00E2565F"/>
    <w:rsid w:val="00E25BA9"/>
    <w:rsid w:val="00E2777F"/>
    <w:rsid w:val="00E303A4"/>
    <w:rsid w:val="00E31D7F"/>
    <w:rsid w:val="00E324F2"/>
    <w:rsid w:val="00E33F7B"/>
    <w:rsid w:val="00E35A46"/>
    <w:rsid w:val="00E35DB6"/>
    <w:rsid w:val="00E35E65"/>
    <w:rsid w:val="00E37E9B"/>
    <w:rsid w:val="00E40F8D"/>
    <w:rsid w:val="00E46810"/>
    <w:rsid w:val="00E475E9"/>
    <w:rsid w:val="00E478E4"/>
    <w:rsid w:val="00E5007A"/>
    <w:rsid w:val="00E50A71"/>
    <w:rsid w:val="00E50AB3"/>
    <w:rsid w:val="00E5216E"/>
    <w:rsid w:val="00E52D3C"/>
    <w:rsid w:val="00E52E0E"/>
    <w:rsid w:val="00E53B28"/>
    <w:rsid w:val="00E5429F"/>
    <w:rsid w:val="00E57BB5"/>
    <w:rsid w:val="00E61541"/>
    <w:rsid w:val="00E61F8D"/>
    <w:rsid w:val="00E625F8"/>
    <w:rsid w:val="00E6299B"/>
    <w:rsid w:val="00E63C12"/>
    <w:rsid w:val="00E63E92"/>
    <w:rsid w:val="00E641B6"/>
    <w:rsid w:val="00E66D17"/>
    <w:rsid w:val="00E6792B"/>
    <w:rsid w:val="00E71BAA"/>
    <w:rsid w:val="00E729B4"/>
    <w:rsid w:val="00E72ADE"/>
    <w:rsid w:val="00E73B3C"/>
    <w:rsid w:val="00E745BA"/>
    <w:rsid w:val="00E751BC"/>
    <w:rsid w:val="00E76F2F"/>
    <w:rsid w:val="00E7776B"/>
    <w:rsid w:val="00E7786C"/>
    <w:rsid w:val="00E77E29"/>
    <w:rsid w:val="00E809EE"/>
    <w:rsid w:val="00E80BCE"/>
    <w:rsid w:val="00E81B0C"/>
    <w:rsid w:val="00E81BF3"/>
    <w:rsid w:val="00E8454C"/>
    <w:rsid w:val="00E8563C"/>
    <w:rsid w:val="00E85D92"/>
    <w:rsid w:val="00E86251"/>
    <w:rsid w:val="00E870FA"/>
    <w:rsid w:val="00E8744A"/>
    <w:rsid w:val="00E87859"/>
    <w:rsid w:val="00E91A48"/>
    <w:rsid w:val="00E93841"/>
    <w:rsid w:val="00E94780"/>
    <w:rsid w:val="00E95C42"/>
    <w:rsid w:val="00E9601D"/>
    <w:rsid w:val="00E975C8"/>
    <w:rsid w:val="00E97DDD"/>
    <w:rsid w:val="00EA0267"/>
    <w:rsid w:val="00EA1A3A"/>
    <w:rsid w:val="00EA2996"/>
    <w:rsid w:val="00EA37C3"/>
    <w:rsid w:val="00EA49C3"/>
    <w:rsid w:val="00EA74D4"/>
    <w:rsid w:val="00EB153B"/>
    <w:rsid w:val="00EB3D52"/>
    <w:rsid w:val="00EB527B"/>
    <w:rsid w:val="00EB53DB"/>
    <w:rsid w:val="00EB7725"/>
    <w:rsid w:val="00EC089B"/>
    <w:rsid w:val="00EC2C01"/>
    <w:rsid w:val="00EC3386"/>
    <w:rsid w:val="00EC3879"/>
    <w:rsid w:val="00EC5F0A"/>
    <w:rsid w:val="00EC6BC8"/>
    <w:rsid w:val="00ED19BE"/>
    <w:rsid w:val="00ED1BCF"/>
    <w:rsid w:val="00ED1E7E"/>
    <w:rsid w:val="00ED2A75"/>
    <w:rsid w:val="00ED2C60"/>
    <w:rsid w:val="00ED359D"/>
    <w:rsid w:val="00ED406E"/>
    <w:rsid w:val="00ED4666"/>
    <w:rsid w:val="00ED5520"/>
    <w:rsid w:val="00ED68A6"/>
    <w:rsid w:val="00EE1651"/>
    <w:rsid w:val="00EE3D4E"/>
    <w:rsid w:val="00EE7147"/>
    <w:rsid w:val="00EE73E6"/>
    <w:rsid w:val="00EE773F"/>
    <w:rsid w:val="00EE78AB"/>
    <w:rsid w:val="00EE7BD0"/>
    <w:rsid w:val="00EF04AF"/>
    <w:rsid w:val="00EF148A"/>
    <w:rsid w:val="00EF1E6B"/>
    <w:rsid w:val="00EF21F0"/>
    <w:rsid w:val="00EF31DD"/>
    <w:rsid w:val="00EF7377"/>
    <w:rsid w:val="00F016C0"/>
    <w:rsid w:val="00F05B02"/>
    <w:rsid w:val="00F06CD4"/>
    <w:rsid w:val="00F07D8C"/>
    <w:rsid w:val="00F1044A"/>
    <w:rsid w:val="00F10873"/>
    <w:rsid w:val="00F11329"/>
    <w:rsid w:val="00F11F5B"/>
    <w:rsid w:val="00F13BE0"/>
    <w:rsid w:val="00F140AF"/>
    <w:rsid w:val="00F15443"/>
    <w:rsid w:val="00F162E6"/>
    <w:rsid w:val="00F1734C"/>
    <w:rsid w:val="00F202E9"/>
    <w:rsid w:val="00F218DC"/>
    <w:rsid w:val="00F22690"/>
    <w:rsid w:val="00F22CFC"/>
    <w:rsid w:val="00F250B8"/>
    <w:rsid w:val="00F2733E"/>
    <w:rsid w:val="00F30260"/>
    <w:rsid w:val="00F3033B"/>
    <w:rsid w:val="00F30351"/>
    <w:rsid w:val="00F32B47"/>
    <w:rsid w:val="00F34666"/>
    <w:rsid w:val="00F346A6"/>
    <w:rsid w:val="00F3557E"/>
    <w:rsid w:val="00F35EDE"/>
    <w:rsid w:val="00F40804"/>
    <w:rsid w:val="00F4143B"/>
    <w:rsid w:val="00F429C2"/>
    <w:rsid w:val="00F44761"/>
    <w:rsid w:val="00F44782"/>
    <w:rsid w:val="00F44986"/>
    <w:rsid w:val="00F45C8A"/>
    <w:rsid w:val="00F479A0"/>
    <w:rsid w:val="00F47E1E"/>
    <w:rsid w:val="00F51469"/>
    <w:rsid w:val="00F51A44"/>
    <w:rsid w:val="00F51AFF"/>
    <w:rsid w:val="00F52C48"/>
    <w:rsid w:val="00F52F08"/>
    <w:rsid w:val="00F52F25"/>
    <w:rsid w:val="00F532D5"/>
    <w:rsid w:val="00F54335"/>
    <w:rsid w:val="00F5567D"/>
    <w:rsid w:val="00F57299"/>
    <w:rsid w:val="00F60116"/>
    <w:rsid w:val="00F60D2B"/>
    <w:rsid w:val="00F61A79"/>
    <w:rsid w:val="00F61EBB"/>
    <w:rsid w:val="00F6200C"/>
    <w:rsid w:val="00F64082"/>
    <w:rsid w:val="00F643B5"/>
    <w:rsid w:val="00F64BD4"/>
    <w:rsid w:val="00F65058"/>
    <w:rsid w:val="00F65263"/>
    <w:rsid w:val="00F66E4A"/>
    <w:rsid w:val="00F6767C"/>
    <w:rsid w:val="00F7019A"/>
    <w:rsid w:val="00F70448"/>
    <w:rsid w:val="00F70A01"/>
    <w:rsid w:val="00F71994"/>
    <w:rsid w:val="00F74B23"/>
    <w:rsid w:val="00F74B29"/>
    <w:rsid w:val="00F7523B"/>
    <w:rsid w:val="00F76A50"/>
    <w:rsid w:val="00F81580"/>
    <w:rsid w:val="00F82E76"/>
    <w:rsid w:val="00F835B1"/>
    <w:rsid w:val="00F837C6"/>
    <w:rsid w:val="00F839E3"/>
    <w:rsid w:val="00F84173"/>
    <w:rsid w:val="00F8452E"/>
    <w:rsid w:val="00F855F6"/>
    <w:rsid w:val="00F85D58"/>
    <w:rsid w:val="00F86426"/>
    <w:rsid w:val="00F8666F"/>
    <w:rsid w:val="00F86A86"/>
    <w:rsid w:val="00F8711D"/>
    <w:rsid w:val="00F92A21"/>
    <w:rsid w:val="00F93935"/>
    <w:rsid w:val="00F94103"/>
    <w:rsid w:val="00F94964"/>
    <w:rsid w:val="00F9569D"/>
    <w:rsid w:val="00F95AEE"/>
    <w:rsid w:val="00F96B99"/>
    <w:rsid w:val="00F96D75"/>
    <w:rsid w:val="00F96F9C"/>
    <w:rsid w:val="00F97553"/>
    <w:rsid w:val="00FA02E6"/>
    <w:rsid w:val="00FA092C"/>
    <w:rsid w:val="00FA1851"/>
    <w:rsid w:val="00FA1A21"/>
    <w:rsid w:val="00FA220B"/>
    <w:rsid w:val="00FA3ABF"/>
    <w:rsid w:val="00FA519D"/>
    <w:rsid w:val="00FA69A3"/>
    <w:rsid w:val="00FA6B08"/>
    <w:rsid w:val="00FA6B55"/>
    <w:rsid w:val="00FA726B"/>
    <w:rsid w:val="00FB0B32"/>
    <w:rsid w:val="00FB1656"/>
    <w:rsid w:val="00FB3251"/>
    <w:rsid w:val="00FB37C5"/>
    <w:rsid w:val="00FB39ED"/>
    <w:rsid w:val="00FB5F69"/>
    <w:rsid w:val="00FB6655"/>
    <w:rsid w:val="00FB6E14"/>
    <w:rsid w:val="00FB73CA"/>
    <w:rsid w:val="00FC06D8"/>
    <w:rsid w:val="00FC12B2"/>
    <w:rsid w:val="00FC2304"/>
    <w:rsid w:val="00FC4355"/>
    <w:rsid w:val="00FC46A6"/>
    <w:rsid w:val="00FC47B1"/>
    <w:rsid w:val="00FC4F3F"/>
    <w:rsid w:val="00FC5BD8"/>
    <w:rsid w:val="00FC5CD0"/>
    <w:rsid w:val="00FC5E0E"/>
    <w:rsid w:val="00FD0117"/>
    <w:rsid w:val="00FD1381"/>
    <w:rsid w:val="00FD3FB3"/>
    <w:rsid w:val="00FD6CB8"/>
    <w:rsid w:val="00FD73DA"/>
    <w:rsid w:val="00FD7E16"/>
    <w:rsid w:val="00FE02F0"/>
    <w:rsid w:val="00FE0B6C"/>
    <w:rsid w:val="00FE1E03"/>
    <w:rsid w:val="00FE22A7"/>
    <w:rsid w:val="00FE2DDD"/>
    <w:rsid w:val="00FE4BB0"/>
    <w:rsid w:val="00FE5387"/>
    <w:rsid w:val="00FE5B1C"/>
    <w:rsid w:val="00FE7ED1"/>
    <w:rsid w:val="00FF3C2D"/>
    <w:rsid w:val="00FF3D30"/>
    <w:rsid w:val="00FF4006"/>
    <w:rsid w:val="00FF4833"/>
    <w:rsid w:val="00FF5A46"/>
    <w:rsid w:val="00FF5B54"/>
    <w:rsid w:val="00FF5D04"/>
    <w:rsid w:val="00FF63C7"/>
    <w:rsid w:val="00FF6893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628E4"/>
  <w15:docId w15:val="{D0DF3C1E-3D5B-4697-975C-81A662AE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4666"/>
    <w:pPr>
      <w:spacing w:before="200" w:after="200" w:line="276" w:lineRule="auto"/>
      <w:jc w:val="both"/>
    </w:pPr>
    <w:rPr>
      <w:sz w:val="24"/>
    </w:rPr>
  </w:style>
  <w:style w:type="paragraph" w:styleId="Heading1">
    <w:name w:val="heading 1"/>
    <w:aliases w:val="h1,Section Title,1 ghost,g,ghost,Ghost,1ghost,Ghost +,Chapter Number,Divider Page Text"/>
    <w:basedOn w:val="Normal"/>
    <w:next w:val="Normal"/>
    <w:link w:val="Heading1Char"/>
    <w:qFormat/>
    <w:rsid w:val="000C5076"/>
    <w:pPr>
      <w:numPr>
        <w:numId w:val="1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aliases w:val="h2,2 headline,headline,h headline,Headigng 2"/>
    <w:basedOn w:val="Normal"/>
    <w:next w:val="Normal"/>
    <w:link w:val="Heading2Char"/>
    <w:unhideWhenUsed/>
    <w:qFormat/>
    <w:rsid w:val="000C5076"/>
    <w:pPr>
      <w:numPr>
        <w:ilvl w:val="1"/>
        <w:numId w:val="1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h3,heading 3,3 bullet,b,2"/>
    <w:basedOn w:val="Normal"/>
    <w:next w:val="Normal"/>
    <w:link w:val="Heading3Char"/>
    <w:unhideWhenUsed/>
    <w:qFormat/>
    <w:rsid w:val="000C5076"/>
    <w:pPr>
      <w:numPr>
        <w:ilvl w:val="2"/>
        <w:numId w:val="1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aliases w:val="4 dash,d,3"/>
    <w:basedOn w:val="Normal"/>
    <w:next w:val="Normal"/>
    <w:link w:val="Heading4Char"/>
    <w:unhideWhenUsed/>
    <w:qFormat/>
    <w:rsid w:val="000C5076"/>
    <w:pPr>
      <w:numPr>
        <w:ilvl w:val="3"/>
        <w:numId w:val="1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aliases w:val="5 sub-bullet,sb,4"/>
    <w:basedOn w:val="Normal"/>
    <w:next w:val="Normal"/>
    <w:link w:val="Heading5Char"/>
    <w:unhideWhenUsed/>
    <w:qFormat/>
    <w:rsid w:val="000C5076"/>
    <w:pPr>
      <w:numPr>
        <w:ilvl w:val="4"/>
        <w:numId w:val="1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aliases w:val="sub-dash,sd,5"/>
    <w:basedOn w:val="Normal"/>
    <w:next w:val="Normal"/>
    <w:link w:val="Heading6Char"/>
    <w:unhideWhenUsed/>
    <w:qFormat/>
    <w:rsid w:val="000C5076"/>
    <w:pPr>
      <w:numPr>
        <w:ilvl w:val="5"/>
        <w:numId w:val="1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C5076"/>
    <w:pPr>
      <w:numPr>
        <w:ilvl w:val="6"/>
        <w:numId w:val="1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0C5076"/>
    <w:pPr>
      <w:numPr>
        <w:ilvl w:val="7"/>
        <w:numId w:val="1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nhideWhenUsed/>
    <w:qFormat/>
    <w:rsid w:val="000C5076"/>
    <w:pPr>
      <w:numPr>
        <w:ilvl w:val="8"/>
        <w:numId w:val="16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rsid w:val="007426E3"/>
    <w:pPr>
      <w:pBdr>
        <w:bottom w:val="single" w:sz="4" w:space="1" w:color="auto"/>
      </w:pBdr>
      <w:spacing w:before="0" w:after="0"/>
      <w:jc w:val="right"/>
    </w:pPr>
    <w:rPr>
      <w:rFonts w:ascii="Arial Narrow" w:eastAsia="Arial Narrow" w:hAnsi="Arial Narrow" w:cs="Arial Narrow"/>
      <w:sz w:val="16"/>
      <w:szCs w:val="16"/>
    </w:rPr>
  </w:style>
  <w:style w:type="paragraph" w:styleId="Footer">
    <w:name w:val="footer"/>
    <w:basedOn w:val="Normal"/>
    <w:link w:val="FooterChar"/>
    <w:rsid w:val="007426E3"/>
    <w:pPr>
      <w:tabs>
        <w:tab w:val="center" w:pos="4153"/>
        <w:tab w:val="right" w:pos="8306"/>
      </w:tabs>
      <w:spacing w:before="0" w:after="0"/>
    </w:pPr>
    <w:rPr>
      <w:rFonts w:ascii="Arial Narrow" w:eastAsia="Arial Narrow" w:hAnsi="Arial Narrow" w:cs="Arial Narrow"/>
      <w:sz w:val="16"/>
      <w:szCs w:val="16"/>
    </w:rPr>
  </w:style>
  <w:style w:type="table" w:styleId="TableGrid">
    <w:name w:val="Table Grid"/>
    <w:basedOn w:val="TableNormal"/>
    <w:rsid w:val="007426E3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Normal" w:eastAsia="Normal" w:hAnsi="Normal" w:cs="Normal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Arial Bold" w:hAnsi="Arial Bold" w:cs="Arial Bold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Arial Bold" w:eastAsia="Arial Bold" w:hAnsi="Arial Bold" w:cs="Arial Bold"/>
        <w:sz w:val="18"/>
        <w:szCs w:val="18"/>
      </w:rPr>
    </w:tblStylePr>
  </w:style>
  <w:style w:type="paragraph" w:customStyle="1" w:styleId="Hidden">
    <w:name w:val="Hidden"/>
    <w:basedOn w:val="Normal"/>
    <w:link w:val="HiddenChar"/>
    <w:rsid w:val="007426E3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Heading1"/>
    <w:next w:val="Normal"/>
    <w:rsid w:val="007426E3"/>
    <w:pPr>
      <w:numPr>
        <w:numId w:val="2"/>
      </w:numPr>
    </w:pPr>
  </w:style>
  <w:style w:type="paragraph" w:customStyle="1" w:styleId="NumHeading2">
    <w:name w:val="Num Heading 2"/>
    <w:basedOn w:val="Heading2"/>
    <w:next w:val="Normal"/>
    <w:rsid w:val="007426E3"/>
    <w:pPr>
      <w:numPr>
        <w:numId w:val="2"/>
      </w:numPr>
    </w:pPr>
  </w:style>
  <w:style w:type="paragraph" w:customStyle="1" w:styleId="NumHeading3">
    <w:name w:val="Num Heading 3"/>
    <w:basedOn w:val="Heading3"/>
    <w:next w:val="Normal"/>
    <w:rsid w:val="007426E3"/>
    <w:pPr>
      <w:numPr>
        <w:numId w:val="2"/>
      </w:numPr>
    </w:pPr>
  </w:style>
  <w:style w:type="paragraph" w:customStyle="1" w:styleId="NumHeading4">
    <w:name w:val="Num Heading 4"/>
    <w:basedOn w:val="Heading4"/>
    <w:next w:val="Normal"/>
    <w:rsid w:val="007426E3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0C5076"/>
    <w:rPr>
      <w:b/>
      <w:bCs/>
      <w:color w:val="365F91"/>
      <w:sz w:val="16"/>
      <w:szCs w:val="16"/>
    </w:rPr>
  </w:style>
  <w:style w:type="numbering" w:customStyle="1" w:styleId="Bullets">
    <w:name w:val="Bullets"/>
    <w:rsid w:val="007426E3"/>
    <w:pPr>
      <w:numPr>
        <w:numId w:val="1"/>
      </w:numPr>
    </w:pPr>
  </w:style>
  <w:style w:type="paragraph" w:styleId="FootnoteText">
    <w:name w:val="footnote text"/>
    <w:basedOn w:val="Normal"/>
    <w:link w:val="FootnoteTextChar"/>
    <w:semiHidden/>
    <w:rsid w:val="004E1E09"/>
    <w:rPr>
      <w:sz w:val="16"/>
      <w:szCs w:val="16"/>
    </w:rPr>
  </w:style>
  <w:style w:type="table" w:customStyle="1" w:styleId="TableGridComplex">
    <w:name w:val="Table Grid Complex"/>
    <w:basedOn w:val="TableGrid"/>
    <w:rsid w:val="007426E3"/>
    <w:tblPr/>
    <w:tblStylePr w:type="firstRow">
      <w:rPr>
        <w:rFonts w:ascii="Arial Bold" w:eastAsia="Normal" w:hAnsi="Arial Bold" w:cs="Normal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Arial Bold" w:eastAsia="Arial Bold" w:hAnsi="Arial Bold" w:cs="Arial Bold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Arial Bold" w:eastAsia="Arial Bold" w:hAnsi="Arial Bold" w:cs="Arial Bold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Arial Bold" w:eastAsia="Arial Bold" w:hAnsi="Arial Bold" w:cs="Arial Bold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Arial Bold" w:hAnsi="Arial Bold" w:cs="Arial Bold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Arial Bold" w:eastAsia="Arial Bold" w:hAnsi="Arial Bold" w:cs="Arial Bold"/>
        <w:sz w:val="18"/>
        <w:szCs w:val="18"/>
      </w:rPr>
    </w:tblStylePr>
  </w:style>
  <w:style w:type="paragraph" w:customStyle="1" w:styleId="HeadingAppendixOld">
    <w:name w:val="Heading Appendix Old"/>
    <w:basedOn w:val="Normal"/>
    <w:next w:val="Normal"/>
    <w:rsid w:val="007426E3"/>
    <w:pPr>
      <w:keepNext/>
      <w:pageBreakBefore/>
      <w:numPr>
        <w:ilvl w:val="7"/>
        <w:numId w:val="2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4E1E0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rsid w:val="00241D84"/>
    <w:pPr>
      <w:spacing w:before="240"/>
    </w:pPr>
    <w:rPr>
      <w:rFonts w:ascii="Times New Roman Bold" w:hAnsi="Times New Roman Bold"/>
      <w:bCs/>
      <w:iCs/>
      <w:caps/>
    </w:rPr>
  </w:style>
  <w:style w:type="paragraph" w:styleId="TOC2">
    <w:name w:val="toc 2"/>
    <w:basedOn w:val="Normal"/>
    <w:next w:val="Normal"/>
    <w:uiPriority w:val="39"/>
    <w:rsid w:val="008F1329"/>
    <w:rPr>
      <w:rFonts w:ascii="Times New Roman" w:hAnsi="Times New Roman"/>
    </w:rPr>
  </w:style>
  <w:style w:type="character" w:customStyle="1" w:styleId="HiddenChar">
    <w:name w:val="Hidden Char"/>
    <w:link w:val="Hidden"/>
    <w:rsid w:val="004E1E09"/>
    <w:rPr>
      <w:rFonts w:ascii="Arial" w:eastAsia="Arial" w:hAnsi="Arial" w:cs="Arial"/>
      <w:vanish/>
      <w:color w:val="0000FF"/>
      <w:shd w:val="clear" w:color="auto" w:fill="FFFF99"/>
      <w:lang w:val="en-AU" w:eastAsia="ja-JP"/>
    </w:rPr>
  </w:style>
  <w:style w:type="character" w:styleId="Hyperlink">
    <w:name w:val="Hyperlink"/>
    <w:uiPriority w:val="99"/>
    <w:unhideWhenUsed/>
    <w:rsid w:val="004E1E09"/>
    <w:rPr>
      <w:color w:val="0000FF"/>
      <w:u w:val="single"/>
    </w:rPr>
  </w:style>
  <w:style w:type="paragraph" w:styleId="TOC3">
    <w:name w:val="toc 3"/>
    <w:basedOn w:val="Normal"/>
    <w:next w:val="Normal"/>
    <w:uiPriority w:val="39"/>
    <w:rsid w:val="008F1329"/>
    <w:pPr>
      <w:spacing w:before="60"/>
      <w:ind w:left="403"/>
    </w:pPr>
    <w:rPr>
      <w:rFonts w:ascii="Times New Roman" w:hAnsi="Times New Roman"/>
      <w:sz w:val="22"/>
    </w:rPr>
  </w:style>
  <w:style w:type="paragraph" w:styleId="TOC4">
    <w:name w:val="toc 4"/>
    <w:basedOn w:val="Normal"/>
    <w:next w:val="Normal"/>
    <w:uiPriority w:val="39"/>
    <w:rsid w:val="007426E3"/>
    <w:pPr>
      <w:spacing w:before="60"/>
      <w:ind w:left="601"/>
    </w:pPr>
  </w:style>
  <w:style w:type="paragraph" w:customStyle="1" w:styleId="CodeBlock">
    <w:name w:val="Code Block"/>
    <w:basedOn w:val="Normal"/>
    <w:rsid w:val="007426E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Normal"/>
    <w:rsid w:val="007426E3"/>
    <w:pPr>
      <w:pBdr>
        <w:left w:val="single" w:sz="18" w:space="6" w:color="808080"/>
      </w:pBdr>
      <w:spacing w:before="0" w:after="120"/>
      <w:ind w:left="567"/>
    </w:pPr>
    <w:rPr>
      <w:sz w:val="18"/>
      <w:szCs w:val="18"/>
    </w:rPr>
  </w:style>
  <w:style w:type="numbering" w:customStyle="1" w:styleId="NumberedList">
    <w:name w:val="Numbered List"/>
    <w:basedOn w:val="NoList"/>
    <w:rsid w:val="007426E3"/>
    <w:pPr>
      <w:numPr>
        <w:numId w:val="6"/>
      </w:numPr>
    </w:pPr>
  </w:style>
  <w:style w:type="paragraph" w:customStyle="1" w:styleId="NoteTitle">
    <w:name w:val="Note Title"/>
    <w:basedOn w:val="Note"/>
    <w:next w:val="Note"/>
    <w:rsid w:val="007426E3"/>
    <w:pPr>
      <w:keepNext/>
    </w:pPr>
    <w:rPr>
      <w:b/>
      <w:bCs/>
    </w:rPr>
  </w:style>
  <w:style w:type="paragraph" w:customStyle="1" w:styleId="TableNormal2">
    <w:name w:val="Table Normal2"/>
    <w:basedOn w:val="Normal"/>
    <w:rsid w:val="004E1E09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Normal"/>
    <w:next w:val="Normal"/>
    <w:rsid w:val="007426E3"/>
    <w:pPr>
      <w:pageBreakBefore/>
      <w:numPr>
        <w:ilvl w:val="8"/>
        <w:numId w:val="2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Heading5"/>
    <w:next w:val="Normal"/>
    <w:rsid w:val="007426E3"/>
    <w:pPr>
      <w:numPr>
        <w:numId w:val="2"/>
      </w:numPr>
    </w:pPr>
  </w:style>
  <w:style w:type="paragraph" w:styleId="TOC5">
    <w:name w:val="toc 5"/>
    <w:basedOn w:val="Normal"/>
    <w:next w:val="Normal"/>
    <w:uiPriority w:val="39"/>
    <w:rsid w:val="007426E3"/>
    <w:pPr>
      <w:spacing w:before="60"/>
      <w:ind w:left="799"/>
    </w:pPr>
  </w:style>
  <w:style w:type="paragraph" w:styleId="TOC8">
    <w:name w:val="toc 8"/>
    <w:basedOn w:val="Normal"/>
    <w:next w:val="Normal"/>
    <w:uiPriority w:val="39"/>
    <w:rsid w:val="007426E3"/>
    <w:pPr>
      <w:spacing w:before="240"/>
    </w:pPr>
    <w:rPr>
      <w:b/>
      <w:bCs/>
      <w:i/>
      <w:iCs/>
    </w:rPr>
  </w:style>
  <w:style w:type="paragraph" w:styleId="TOC9">
    <w:name w:val="toc 9"/>
    <w:basedOn w:val="Normal"/>
    <w:next w:val="Normal"/>
    <w:uiPriority w:val="39"/>
    <w:rsid w:val="007426E3"/>
    <w:pPr>
      <w:spacing w:before="240"/>
    </w:pPr>
    <w:rPr>
      <w:b/>
      <w:bCs/>
      <w:szCs w:val="24"/>
    </w:rPr>
  </w:style>
  <w:style w:type="paragraph" w:customStyle="1" w:styleId="HeadingAppendix">
    <w:name w:val="Heading Appendix"/>
    <w:basedOn w:val="Heading1"/>
    <w:next w:val="Normal"/>
    <w:rsid w:val="007426E3"/>
  </w:style>
  <w:style w:type="paragraph" w:customStyle="1" w:styleId="FooterSmall">
    <w:name w:val="Footer Small"/>
    <w:basedOn w:val="Footer"/>
    <w:rsid w:val="007426E3"/>
    <w:rPr>
      <w:sz w:val="12"/>
      <w:szCs w:val="12"/>
    </w:rPr>
  </w:style>
  <w:style w:type="numbering" w:customStyle="1" w:styleId="Checklist">
    <w:name w:val="Checklist"/>
    <w:basedOn w:val="NoList"/>
    <w:rsid w:val="007426E3"/>
    <w:pPr>
      <w:numPr>
        <w:numId w:val="4"/>
      </w:numPr>
    </w:pPr>
  </w:style>
  <w:style w:type="paragraph" w:styleId="DocumentMap">
    <w:name w:val="Document Map"/>
    <w:basedOn w:val="Normal"/>
    <w:link w:val="DocumentMapChar"/>
    <w:semiHidden/>
    <w:rsid w:val="007426E3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NoList"/>
    <w:rsid w:val="007426E3"/>
    <w:pPr>
      <w:numPr>
        <w:numId w:val="3"/>
      </w:numPr>
    </w:pPr>
  </w:style>
  <w:style w:type="numbering" w:customStyle="1" w:styleId="BulletsTable">
    <w:name w:val="Bullets Table"/>
    <w:basedOn w:val="NoList"/>
    <w:rsid w:val="007426E3"/>
    <w:pPr>
      <w:numPr>
        <w:numId w:val="5"/>
      </w:numPr>
    </w:pPr>
  </w:style>
  <w:style w:type="paragraph" w:customStyle="1" w:styleId="HorizontalNote">
    <w:name w:val="Horizontal Note"/>
    <w:basedOn w:val="Normal"/>
    <w:rsid w:val="007426E3"/>
    <w:pPr>
      <w:pBdr>
        <w:top w:val="single" w:sz="18" w:space="1" w:color="999999"/>
        <w:bottom w:val="single" w:sz="18" w:space="1" w:color="999999"/>
      </w:pBdr>
    </w:pPr>
  </w:style>
  <w:style w:type="paragraph" w:customStyle="1" w:styleId="TableNormal1">
    <w:name w:val="Table Normal1"/>
    <w:basedOn w:val="Normal"/>
    <w:rsid w:val="004E1E09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TableNormal6">
    <w:name w:val="Table Normal6"/>
    <w:basedOn w:val="Normal"/>
    <w:rsid w:val="004E1E09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TableNormal5">
    <w:name w:val="Table Normal5"/>
    <w:basedOn w:val="Normal"/>
    <w:rsid w:val="004E1E09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076"/>
    <w:pPr>
      <w:ind w:left="720"/>
      <w:contextualSpacing/>
    </w:pPr>
  </w:style>
  <w:style w:type="paragraph" w:customStyle="1" w:styleId="TableNormal4">
    <w:name w:val="Table Normal4"/>
    <w:basedOn w:val="Normal"/>
    <w:rsid w:val="004E1E09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TableNormal3">
    <w:name w:val="Table Normal3"/>
    <w:basedOn w:val="Normal"/>
    <w:rsid w:val="004E1E09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TableNormal8">
    <w:name w:val="Table Normal8"/>
    <w:basedOn w:val="Normal"/>
    <w:rsid w:val="009B73A2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character" w:styleId="FootnoteReference">
    <w:name w:val="footnote reference"/>
    <w:rsid w:val="004E1E09"/>
    <w:rPr>
      <w:vertAlign w:val="superscript"/>
    </w:rPr>
  </w:style>
  <w:style w:type="character" w:customStyle="1" w:styleId="FootnoteTextChar">
    <w:name w:val="Footnote Text Char"/>
    <w:link w:val="FootnoteText"/>
    <w:semiHidden/>
    <w:rsid w:val="004E1E09"/>
    <w:rPr>
      <w:rFonts w:ascii="Arial" w:eastAsia="Arial" w:hAnsi="Arial" w:cs="Arial"/>
      <w:sz w:val="16"/>
      <w:szCs w:val="16"/>
      <w:lang w:val="en-AU" w:eastAsia="ja-JP"/>
    </w:rPr>
  </w:style>
  <w:style w:type="character" w:styleId="CommentReference">
    <w:name w:val="annotation reference"/>
    <w:semiHidden/>
    <w:rsid w:val="004E1E0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E1E09"/>
  </w:style>
  <w:style w:type="paragraph" w:styleId="CommentSubject">
    <w:name w:val="annotation subject"/>
    <w:basedOn w:val="CommentText"/>
    <w:next w:val="CommentText"/>
    <w:link w:val="CommentSubjectChar"/>
    <w:semiHidden/>
    <w:rsid w:val="004E1E09"/>
    <w:rPr>
      <w:b/>
      <w:bCs/>
    </w:rPr>
  </w:style>
  <w:style w:type="paragraph" w:customStyle="1" w:styleId="Bullet">
    <w:name w:val="Bullet"/>
    <w:basedOn w:val="Normal"/>
    <w:rsid w:val="004E1E09"/>
    <w:pPr>
      <w:numPr>
        <w:numId w:val="7"/>
      </w:numPr>
    </w:pPr>
  </w:style>
  <w:style w:type="character" w:customStyle="1" w:styleId="CommentTextChar">
    <w:name w:val="Comment Text Char"/>
    <w:link w:val="CommentText"/>
    <w:semiHidden/>
    <w:rsid w:val="00EE78AB"/>
    <w:rPr>
      <w:rFonts w:ascii="Arial" w:eastAsia="Arial" w:hAnsi="Arial" w:cs="Arial"/>
      <w:lang w:val="en-AU" w:eastAsia="ja-JP"/>
    </w:rPr>
  </w:style>
  <w:style w:type="paragraph" w:customStyle="1" w:styleId="TableNormal7">
    <w:name w:val="Table Normal7"/>
    <w:basedOn w:val="Normal"/>
    <w:rsid w:val="003A57E6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TableNormal9">
    <w:name w:val="Table Normal9"/>
    <w:basedOn w:val="Normal"/>
    <w:rsid w:val="00D16265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TableNormal10">
    <w:name w:val="Table Normal10"/>
    <w:basedOn w:val="Normal"/>
    <w:rsid w:val="00517C87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TableNormal11">
    <w:name w:val="Table Normal11"/>
    <w:basedOn w:val="Normal"/>
    <w:rsid w:val="000B392A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customStyle="1" w:styleId="TableNormal12">
    <w:name w:val="Table Normal12"/>
    <w:basedOn w:val="Normal"/>
    <w:rsid w:val="007426E3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table" w:styleId="TableGrid3">
    <w:name w:val="Table Grid 3"/>
    <w:basedOn w:val="TableNormal"/>
    <w:rsid w:val="00134BA6"/>
    <w:pPr>
      <w:spacing w:before="120" w:after="60" w:line="264" w:lineRule="auto"/>
      <w:ind w:left="227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4">
    <w:name w:val="Light List Accent 4"/>
    <w:basedOn w:val="TableNormal"/>
    <w:uiPriority w:val="44"/>
    <w:rsid w:val="00134BA6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Table3Deffects1">
    <w:name w:val="Table 3D effects 1"/>
    <w:basedOn w:val="TableNormal"/>
    <w:rsid w:val="00134BA6"/>
    <w:pPr>
      <w:spacing w:before="120" w:after="60" w:line="264" w:lineRule="auto"/>
      <w:ind w:left="227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657A41"/>
    <w:pPr>
      <w:spacing w:before="0" w:after="0" w:line="336" w:lineRule="auto"/>
    </w:pPr>
    <w:rPr>
      <w:rFonts w:ascii="Verdana" w:hAnsi="Verdana"/>
      <w:sz w:val="17"/>
      <w:szCs w:val="17"/>
    </w:rPr>
  </w:style>
  <w:style w:type="character" w:customStyle="1" w:styleId="Heading3Char">
    <w:name w:val="Heading 3 Char"/>
    <w:aliases w:val="h3 Char,heading 3 Char,3 bullet Char,b Char,2 Char"/>
    <w:link w:val="Heading3"/>
    <w:rsid w:val="000C5076"/>
    <w:rPr>
      <w:caps/>
      <w:color w:val="243F60"/>
      <w:spacing w:val="15"/>
      <w:sz w:val="22"/>
      <w:szCs w:val="22"/>
    </w:rPr>
  </w:style>
  <w:style w:type="paragraph" w:styleId="BodyText">
    <w:name w:val="Body Text"/>
    <w:basedOn w:val="Normal"/>
    <w:link w:val="BodyTextChar"/>
    <w:rsid w:val="00967CBE"/>
    <w:pPr>
      <w:tabs>
        <w:tab w:val="right" w:pos="7920"/>
      </w:tabs>
      <w:spacing w:before="0" w:after="120" w:line="240" w:lineRule="auto"/>
      <w:ind w:left="1440"/>
    </w:pPr>
    <w:rPr>
      <w:snapToGrid w:val="0"/>
      <w:sz w:val="22"/>
      <w:szCs w:val="22"/>
    </w:rPr>
  </w:style>
  <w:style w:type="character" w:customStyle="1" w:styleId="BodyTextChar">
    <w:name w:val="Body Text Char"/>
    <w:link w:val="BodyText"/>
    <w:rsid w:val="00967CBE"/>
    <w:rPr>
      <w:rFonts w:ascii="Arial" w:hAnsi="Arial"/>
      <w:snapToGrid w:val="0"/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0C5076"/>
    <w:pPr>
      <w:spacing w:before="0" w:after="0" w:line="240" w:lineRule="auto"/>
    </w:pPr>
  </w:style>
  <w:style w:type="paragraph" w:styleId="Revision">
    <w:name w:val="Revision"/>
    <w:hidden/>
    <w:uiPriority w:val="99"/>
    <w:semiHidden/>
    <w:rsid w:val="00324706"/>
    <w:pPr>
      <w:spacing w:before="200" w:after="200" w:line="276" w:lineRule="auto"/>
    </w:pPr>
    <w:rPr>
      <w:rFonts w:ascii="Arial" w:eastAsia="Arial" w:hAnsi="Arial" w:cs="Arial"/>
      <w:sz w:val="22"/>
      <w:szCs w:val="22"/>
      <w:lang w:val="en-AU" w:eastAsia="ja-JP"/>
    </w:rPr>
  </w:style>
  <w:style w:type="paragraph" w:customStyle="1" w:styleId="pmfParaChar">
    <w:name w:val="pmfPara Char"/>
    <w:basedOn w:val="Normal"/>
    <w:link w:val="pmfParaCharChar1"/>
    <w:rsid w:val="00FF3D30"/>
    <w:pPr>
      <w:spacing w:before="0" w:after="0" w:line="240" w:lineRule="auto"/>
    </w:pPr>
    <w:rPr>
      <w:rFonts w:eastAsia="MS Mincho"/>
      <w:szCs w:val="16"/>
    </w:rPr>
  </w:style>
  <w:style w:type="character" w:customStyle="1" w:styleId="pmfParaCharChar1">
    <w:name w:val="pmfPara Char Char1"/>
    <w:link w:val="pmfParaChar"/>
    <w:rsid w:val="00FF3D30"/>
    <w:rPr>
      <w:rFonts w:ascii="Arial" w:eastAsia="MS Mincho" w:hAnsi="Arial"/>
      <w:szCs w:val="16"/>
    </w:rPr>
  </w:style>
  <w:style w:type="paragraph" w:customStyle="1" w:styleId="Default">
    <w:name w:val="Default"/>
    <w:rsid w:val="00A8425D"/>
    <w:pPr>
      <w:autoSpaceDE w:val="0"/>
      <w:autoSpaceDN w:val="0"/>
      <w:adjustRightInd w:val="0"/>
      <w:spacing w:before="200" w:after="200" w:line="276" w:lineRule="auto"/>
    </w:pPr>
    <w:rPr>
      <w:rFonts w:ascii="Arial" w:hAnsi="Arial" w:cs="Arial"/>
      <w:color w:val="000000"/>
      <w:sz w:val="24"/>
      <w:szCs w:val="24"/>
    </w:rPr>
  </w:style>
  <w:style w:type="table" w:styleId="TableClassic2">
    <w:name w:val="Table Classic 2"/>
    <w:basedOn w:val="TableNormal"/>
    <w:rsid w:val="00D97697"/>
    <w:pPr>
      <w:spacing w:before="120" w:after="60" w:line="264" w:lineRule="auto"/>
      <w:ind w:left="22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97697"/>
    <w:pPr>
      <w:spacing w:before="120" w:after="60" w:line="264" w:lineRule="auto"/>
      <w:ind w:left="22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stBulletedItem1">
    <w:name w:val="List Bulleted Item 1"/>
    <w:rsid w:val="002A03C4"/>
    <w:pPr>
      <w:numPr>
        <w:numId w:val="8"/>
      </w:numPr>
      <w:spacing w:before="200" w:after="120" w:line="240" w:lineRule="exact"/>
    </w:pPr>
    <w:rPr>
      <w:rFonts w:ascii="Arial" w:hAnsi="Arial"/>
      <w:sz w:val="22"/>
      <w:szCs w:val="22"/>
    </w:rPr>
  </w:style>
  <w:style w:type="paragraph" w:customStyle="1" w:styleId="Graphic">
    <w:name w:val="Graphic"/>
    <w:basedOn w:val="Normal"/>
    <w:rsid w:val="002A03C4"/>
    <w:pPr>
      <w:widowControl w:val="0"/>
      <w:spacing w:after="120" w:line="240" w:lineRule="auto"/>
    </w:pPr>
    <w:rPr>
      <w:rFonts w:ascii="Normal" w:hAnsi="Normal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2A03C4"/>
    <w:pPr>
      <w:spacing w:before="0" w:after="160" w:line="240" w:lineRule="exact"/>
    </w:pPr>
    <w:rPr>
      <w:rFonts w:ascii="Tahoma" w:hAnsi="Tahoma"/>
    </w:rPr>
  </w:style>
  <w:style w:type="paragraph" w:styleId="TableofFigures">
    <w:name w:val="table of figures"/>
    <w:basedOn w:val="Normal"/>
    <w:next w:val="Normal"/>
    <w:uiPriority w:val="99"/>
    <w:rsid w:val="00872560"/>
    <w:pPr>
      <w:spacing w:before="0" w:after="0"/>
      <w:ind w:left="400" w:hanging="400"/>
    </w:pPr>
    <w:rPr>
      <w:smallCaps/>
    </w:rPr>
  </w:style>
  <w:style w:type="paragraph" w:customStyle="1" w:styleId="iTS-TableText">
    <w:name w:val="!iTS - Table Text"/>
    <w:basedOn w:val="Normal"/>
    <w:rsid w:val="002F75B6"/>
    <w:pPr>
      <w:spacing w:before="80" w:after="80" w:line="200" w:lineRule="exact"/>
    </w:pPr>
    <w:rPr>
      <w:sz w:val="16"/>
      <w:szCs w:val="16"/>
    </w:rPr>
  </w:style>
  <w:style w:type="paragraph" w:customStyle="1" w:styleId="iTS-TableHeading">
    <w:name w:val="!iTS - Table Heading"/>
    <w:basedOn w:val="Normal"/>
    <w:rsid w:val="002F75B6"/>
    <w:pPr>
      <w:keepNext/>
      <w:spacing w:before="80" w:after="80" w:line="200" w:lineRule="exact"/>
    </w:pPr>
    <w:rPr>
      <w:b/>
      <w:sz w:val="16"/>
      <w:szCs w:val="16"/>
    </w:rPr>
  </w:style>
  <w:style w:type="paragraph" w:customStyle="1" w:styleId="iTS-TableHeadingCentered">
    <w:name w:val="!iTS - Table Heading Centered"/>
    <w:basedOn w:val="iTS-TableHeading"/>
    <w:rsid w:val="002F75B6"/>
    <w:pPr>
      <w:widowControl w:val="0"/>
      <w:jc w:val="center"/>
    </w:pPr>
    <w:rPr>
      <w:rFonts w:ascii="Arial Bold" w:hAnsi="Arial Bold" w:cs="Arial"/>
    </w:rPr>
  </w:style>
  <w:style w:type="paragraph" w:customStyle="1" w:styleId="iTS-TableTextCentered">
    <w:name w:val="!iTS - Table Text Centered"/>
    <w:basedOn w:val="iTS-TableText"/>
    <w:rsid w:val="002F75B6"/>
    <w:pPr>
      <w:tabs>
        <w:tab w:val="left" w:pos="7920"/>
        <w:tab w:val="left" w:pos="8010"/>
      </w:tabs>
      <w:jc w:val="center"/>
    </w:pPr>
  </w:style>
  <w:style w:type="character" w:customStyle="1" w:styleId="masthead-phone">
    <w:name w:val="masthead-phone"/>
    <w:basedOn w:val="DefaultParagraphFont"/>
    <w:rsid w:val="00583154"/>
  </w:style>
  <w:style w:type="character" w:styleId="HTMLCode">
    <w:name w:val="HTML Code"/>
    <w:uiPriority w:val="99"/>
    <w:unhideWhenUsed/>
    <w:rsid w:val="006F2EC0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Heading4"/>
    <w:rsid w:val="0071751B"/>
    <w:pPr>
      <w:numPr>
        <w:numId w:val="9"/>
      </w:numPr>
      <w:spacing w:before="240" w:line="240" w:lineRule="auto"/>
    </w:pPr>
    <w:rPr>
      <w:rFonts w:ascii="Times New (W1)" w:hAnsi="Times New (W1)"/>
      <w:color w:val="auto"/>
      <w:sz w:val="28"/>
      <w:szCs w:val="28"/>
      <w:lang w:val="en-CA"/>
    </w:rPr>
  </w:style>
  <w:style w:type="paragraph" w:customStyle="1" w:styleId="TableNormal13">
    <w:name w:val="Table Normal13"/>
    <w:basedOn w:val="Normal"/>
    <w:rsid w:val="0071751B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076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0C5076"/>
    <w:rPr>
      <w:i/>
      <w:iCs/>
      <w:color w:val="4F81BD"/>
      <w:sz w:val="20"/>
      <w:szCs w:val="20"/>
    </w:rPr>
  </w:style>
  <w:style w:type="numbering" w:customStyle="1" w:styleId="Style2">
    <w:name w:val="Style2"/>
    <w:uiPriority w:val="99"/>
    <w:rsid w:val="00241D84"/>
    <w:pPr>
      <w:numPr>
        <w:numId w:val="10"/>
      </w:numPr>
    </w:pPr>
  </w:style>
  <w:style w:type="paragraph" w:customStyle="1" w:styleId="TableNormal14">
    <w:name w:val="Table Normal14"/>
    <w:basedOn w:val="Normal"/>
    <w:rsid w:val="00F81580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character" w:styleId="FollowedHyperlink">
    <w:name w:val="FollowedHyperlink"/>
    <w:uiPriority w:val="99"/>
    <w:rsid w:val="00005FE1"/>
    <w:rPr>
      <w:color w:val="800080"/>
      <w:u w:val="single"/>
    </w:rPr>
  </w:style>
  <w:style w:type="paragraph" w:customStyle="1" w:styleId="TableNormal15">
    <w:name w:val="Table Normal15"/>
    <w:basedOn w:val="Normal"/>
    <w:rsid w:val="005A2B8E"/>
    <w:pPr>
      <w:spacing w:before="60"/>
    </w:pPr>
    <w:rPr>
      <w:rFonts w:ascii="Arial Narrow" w:eastAsia="Arial Narrow" w:hAnsi="Arial Narrow" w:cs="Arial Narrow"/>
      <w:sz w:val="18"/>
      <w:szCs w:val="18"/>
    </w:rPr>
  </w:style>
  <w:style w:type="character" w:customStyle="1" w:styleId="HeaderChar">
    <w:name w:val="Header Char"/>
    <w:aliases w:val="h Char"/>
    <w:link w:val="Header"/>
    <w:rsid w:val="000618BE"/>
    <w:rPr>
      <w:rFonts w:ascii="Arial Narrow" w:eastAsia="Arial Narrow" w:hAnsi="Arial Narrow" w:cs="Arial Narrow"/>
      <w:sz w:val="16"/>
      <w:szCs w:val="16"/>
      <w:lang w:val="en-AU" w:eastAsia="ja-JP"/>
    </w:rPr>
  </w:style>
  <w:style w:type="character" w:customStyle="1" w:styleId="FooterChar">
    <w:name w:val="Footer Char"/>
    <w:link w:val="Footer"/>
    <w:rsid w:val="000618BE"/>
    <w:rPr>
      <w:rFonts w:ascii="Arial Narrow" w:eastAsia="Arial Narrow" w:hAnsi="Arial Narrow" w:cs="Arial Narrow"/>
      <w:sz w:val="16"/>
      <w:szCs w:val="16"/>
      <w:lang w:val="en-AU" w:eastAsia="ja-JP"/>
    </w:rPr>
  </w:style>
  <w:style w:type="character" w:styleId="PageNumber">
    <w:name w:val="page number"/>
    <w:basedOn w:val="DefaultParagraphFont"/>
    <w:rsid w:val="000618BE"/>
  </w:style>
  <w:style w:type="paragraph" w:styleId="ListBullet">
    <w:name w:val="List Bullet"/>
    <w:basedOn w:val="List"/>
    <w:autoRedefine/>
    <w:rsid w:val="000618BE"/>
    <w:pPr>
      <w:numPr>
        <w:numId w:val="11"/>
      </w:numPr>
      <w:tabs>
        <w:tab w:val="left" w:pos="2340"/>
      </w:tabs>
      <w:spacing w:after="0" w:line="240" w:lineRule="atLeast"/>
      <w:contextualSpacing w:val="0"/>
    </w:pPr>
    <w:rPr>
      <w:rFonts w:ascii="Times New (W1)" w:hAnsi="Times New (W1)"/>
      <w:sz w:val="22"/>
    </w:rPr>
  </w:style>
  <w:style w:type="paragraph" w:styleId="List">
    <w:name w:val="List"/>
    <w:basedOn w:val="Normal"/>
    <w:rsid w:val="000618BE"/>
    <w:pPr>
      <w:ind w:left="360" w:hanging="360"/>
      <w:contextualSpacing/>
    </w:pPr>
  </w:style>
  <w:style w:type="paragraph" w:customStyle="1" w:styleId="NormalBullet2">
    <w:name w:val="Normal Bullet 2"/>
    <w:basedOn w:val="Normal"/>
    <w:rsid w:val="00166827"/>
    <w:pPr>
      <w:tabs>
        <w:tab w:val="num" w:pos="1080"/>
      </w:tabs>
      <w:spacing w:before="0" w:after="120" w:line="240" w:lineRule="auto"/>
      <w:ind w:left="1080" w:hanging="360"/>
    </w:pPr>
    <w:rPr>
      <w:rFonts w:ascii="Times New Roman" w:hAnsi="Times New Roman"/>
      <w:spacing w:val="-5"/>
      <w:sz w:val="21"/>
      <w:szCs w:val="21"/>
    </w:rPr>
  </w:style>
  <w:style w:type="paragraph" w:styleId="BodyText2">
    <w:name w:val="Body Text 2"/>
    <w:basedOn w:val="Normal"/>
    <w:link w:val="BodyText2Char"/>
    <w:rsid w:val="00166827"/>
    <w:pPr>
      <w:spacing w:before="0" w:after="120" w:line="480" w:lineRule="auto"/>
    </w:pPr>
    <w:rPr>
      <w:rFonts w:ascii="Times New Roman" w:hAnsi="Times New Roman"/>
      <w:szCs w:val="24"/>
    </w:rPr>
  </w:style>
  <w:style w:type="character" w:customStyle="1" w:styleId="BodyText2Char">
    <w:name w:val="Body Text 2 Char"/>
    <w:link w:val="BodyText2"/>
    <w:rsid w:val="00166827"/>
    <w:rPr>
      <w:sz w:val="24"/>
      <w:szCs w:val="24"/>
    </w:rPr>
  </w:style>
  <w:style w:type="paragraph" w:customStyle="1" w:styleId="Code">
    <w:name w:val="Code"/>
    <w:basedOn w:val="Default"/>
    <w:next w:val="Default"/>
    <w:rsid w:val="00166827"/>
    <w:rPr>
      <w:rFonts w:ascii="Times New Roman" w:hAnsi="Times New Roman" w:cs="Times New Roman"/>
      <w:color w:val="auto"/>
    </w:rPr>
  </w:style>
  <w:style w:type="paragraph" w:customStyle="1" w:styleId="MainBodyText">
    <w:name w:val="Main Body Text"/>
    <w:basedOn w:val="Normal"/>
    <w:link w:val="MainBodyTextChar"/>
    <w:rsid w:val="00126053"/>
    <w:pPr>
      <w:spacing w:before="0" w:after="0" w:line="240" w:lineRule="auto"/>
    </w:pPr>
    <w:rPr>
      <w:rFonts w:ascii="Franklin Gothic Book" w:hAnsi="Franklin Gothic Book"/>
    </w:rPr>
  </w:style>
  <w:style w:type="character" w:customStyle="1" w:styleId="MainBodyTextChar">
    <w:name w:val="Main Body Text Char"/>
    <w:link w:val="MainBodyText"/>
    <w:rsid w:val="00126053"/>
    <w:rPr>
      <w:rFonts w:ascii="Franklin Gothic Book" w:hAnsi="Franklin Gothic Book"/>
    </w:rPr>
  </w:style>
  <w:style w:type="character" w:styleId="Strong">
    <w:name w:val="Strong"/>
    <w:uiPriority w:val="22"/>
    <w:qFormat/>
    <w:rsid w:val="000C5076"/>
    <w:rPr>
      <w:b/>
      <w:bCs/>
    </w:rPr>
  </w:style>
  <w:style w:type="character" w:styleId="Emphasis">
    <w:name w:val="Emphasis"/>
    <w:uiPriority w:val="20"/>
    <w:qFormat/>
    <w:rsid w:val="000C5076"/>
    <w:rPr>
      <w:caps/>
      <w:color w:val="243F60"/>
      <w:spacing w:val="5"/>
    </w:rPr>
  </w:style>
  <w:style w:type="character" w:customStyle="1" w:styleId="NoSpacingChar">
    <w:name w:val="No Spacing Char"/>
    <w:link w:val="NoSpacing"/>
    <w:uiPriority w:val="1"/>
    <w:rsid w:val="000C5076"/>
    <w:rPr>
      <w:sz w:val="20"/>
      <w:szCs w:val="20"/>
    </w:rPr>
  </w:style>
  <w:style w:type="character" w:customStyle="1" w:styleId="Heading1Char">
    <w:name w:val="Heading 1 Char"/>
    <w:aliases w:val="h1 Char,Section Title Char,1 ghost Char,g Char,ghost Char,Ghost Char,1ghost Char,Ghost + Char,Chapter Number Char,Divider Page Text Char"/>
    <w:link w:val="Heading1"/>
    <w:rsid w:val="000C5076"/>
    <w:rPr>
      <w:b/>
      <w:bCs/>
      <w:caps/>
      <w:color w:val="FFFFFF"/>
      <w:spacing w:val="15"/>
      <w:sz w:val="22"/>
      <w:szCs w:val="22"/>
      <w:shd w:val="clear" w:color="auto" w:fill="4F81BD"/>
    </w:rPr>
  </w:style>
  <w:style w:type="character" w:customStyle="1" w:styleId="Heading2Char">
    <w:name w:val="Heading 2 Char"/>
    <w:aliases w:val="h2 Char,2 headline Char,headline Char,h headline Char,Headigng 2 Char"/>
    <w:link w:val="Heading2"/>
    <w:rsid w:val="000C5076"/>
    <w:rPr>
      <w:caps/>
      <w:spacing w:val="15"/>
      <w:sz w:val="22"/>
      <w:szCs w:val="22"/>
      <w:shd w:val="clear" w:color="auto" w:fill="DBE5F1"/>
    </w:rPr>
  </w:style>
  <w:style w:type="character" w:customStyle="1" w:styleId="Heading4Char">
    <w:name w:val="Heading 4 Char"/>
    <w:aliases w:val="4 dash Char,d Char,3 Char"/>
    <w:link w:val="Heading4"/>
    <w:rsid w:val="000C5076"/>
    <w:rPr>
      <w:caps/>
      <w:color w:val="365F91"/>
      <w:spacing w:val="10"/>
      <w:sz w:val="22"/>
      <w:szCs w:val="22"/>
    </w:rPr>
  </w:style>
  <w:style w:type="character" w:customStyle="1" w:styleId="Heading5Char">
    <w:name w:val="Heading 5 Char"/>
    <w:aliases w:val="5 sub-bullet Char,sb Char,4 Char"/>
    <w:link w:val="Heading5"/>
    <w:rsid w:val="000C5076"/>
    <w:rPr>
      <w:caps/>
      <w:color w:val="365F91"/>
      <w:spacing w:val="10"/>
      <w:sz w:val="22"/>
      <w:szCs w:val="22"/>
    </w:rPr>
  </w:style>
  <w:style w:type="character" w:customStyle="1" w:styleId="Heading6Char">
    <w:name w:val="Heading 6 Char"/>
    <w:aliases w:val="sub-dash Char,sd Char,5 Char"/>
    <w:link w:val="Heading6"/>
    <w:rsid w:val="000C5076"/>
    <w:rPr>
      <w:caps/>
      <w:color w:val="365F91"/>
      <w:spacing w:val="10"/>
      <w:sz w:val="22"/>
      <w:szCs w:val="22"/>
    </w:rPr>
  </w:style>
  <w:style w:type="character" w:customStyle="1" w:styleId="Heading7Char">
    <w:name w:val="Heading 7 Char"/>
    <w:link w:val="Heading7"/>
    <w:rsid w:val="000C5076"/>
    <w:rPr>
      <w:caps/>
      <w:color w:val="365F91"/>
      <w:spacing w:val="10"/>
      <w:sz w:val="22"/>
      <w:szCs w:val="22"/>
    </w:rPr>
  </w:style>
  <w:style w:type="character" w:customStyle="1" w:styleId="Heading8Char">
    <w:name w:val="Heading 8 Char"/>
    <w:link w:val="Heading8"/>
    <w:rsid w:val="000C507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rsid w:val="000C5076"/>
    <w:rPr>
      <w:i/>
      <w:caps/>
      <w:spacing w:val="10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A17F0"/>
    <w:pPr>
      <w:spacing w:before="0" w:line="220" w:lineRule="atLeast"/>
      <w:ind w:left="11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unhideWhenUsed/>
    <w:rsid w:val="00DA17F0"/>
    <w:pPr>
      <w:spacing w:before="0" w:line="220" w:lineRule="atLeast"/>
      <w:ind w:left="1320"/>
    </w:pPr>
    <w:rPr>
      <w:rFonts w:ascii="Times New Roman" w:hAnsi="Times New Roman"/>
      <w:sz w:val="18"/>
    </w:rPr>
  </w:style>
  <w:style w:type="paragraph" w:styleId="NormalIndent">
    <w:name w:val="Normal Indent"/>
    <w:basedOn w:val="Normal"/>
    <w:unhideWhenUsed/>
    <w:rsid w:val="00DA17F0"/>
    <w:pPr>
      <w:spacing w:before="60" w:line="220" w:lineRule="atLeast"/>
      <w:ind w:left="720"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C507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C5076"/>
    <w:rPr>
      <w:caps/>
      <w:color w:val="4F81BD"/>
      <w:spacing w:val="10"/>
      <w:kern w:val="28"/>
      <w:sz w:val="52"/>
      <w:szCs w:val="52"/>
    </w:rPr>
  </w:style>
  <w:style w:type="paragraph" w:styleId="Closing">
    <w:name w:val="Closing"/>
    <w:basedOn w:val="Normal"/>
    <w:link w:val="ClosingChar"/>
    <w:unhideWhenUsed/>
    <w:rsid w:val="00DA17F0"/>
    <w:pPr>
      <w:keepNext/>
      <w:spacing w:before="60" w:line="220" w:lineRule="atLeast"/>
    </w:pPr>
    <w:rPr>
      <w:sz w:val="22"/>
    </w:rPr>
  </w:style>
  <w:style w:type="character" w:customStyle="1" w:styleId="ClosingChar">
    <w:name w:val="Closing Char"/>
    <w:link w:val="Closing"/>
    <w:rsid w:val="00DA17F0"/>
    <w:rPr>
      <w:rFonts w:ascii="Arial" w:hAnsi="Arial"/>
      <w:sz w:val="22"/>
    </w:rPr>
  </w:style>
  <w:style w:type="paragraph" w:styleId="Signature">
    <w:name w:val="Signature"/>
    <w:basedOn w:val="BodyText"/>
    <w:link w:val="SignatureChar"/>
    <w:unhideWhenUsed/>
    <w:rsid w:val="00DA17F0"/>
    <w:pPr>
      <w:keepNext/>
      <w:keepLines/>
      <w:tabs>
        <w:tab w:val="clear" w:pos="7920"/>
      </w:tabs>
      <w:spacing w:before="660" w:after="0" w:line="220" w:lineRule="atLeast"/>
      <w:ind w:left="0"/>
    </w:pPr>
    <w:rPr>
      <w:snapToGrid/>
      <w:szCs w:val="20"/>
    </w:rPr>
  </w:style>
  <w:style w:type="character" w:customStyle="1" w:styleId="SignatureChar">
    <w:name w:val="Signature Char"/>
    <w:link w:val="Signature"/>
    <w:rsid w:val="00DA17F0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DA17F0"/>
    <w:pPr>
      <w:spacing w:before="40" w:after="0" w:line="240" w:lineRule="auto"/>
      <w:ind w:left="144"/>
    </w:pPr>
    <w:rPr>
      <w:sz w:val="18"/>
    </w:rPr>
  </w:style>
  <w:style w:type="character" w:customStyle="1" w:styleId="BodyTextIndentChar">
    <w:name w:val="Body Text Indent Char"/>
    <w:link w:val="BodyTextIndent"/>
    <w:rsid w:val="00DA17F0"/>
    <w:rPr>
      <w:rFonts w:ascii="Arial" w:hAnsi="Arial"/>
      <w:sz w:val="18"/>
    </w:rPr>
  </w:style>
  <w:style w:type="paragraph" w:styleId="MessageHeader">
    <w:name w:val="Message Header"/>
    <w:basedOn w:val="BodyText"/>
    <w:link w:val="MessageHeaderChar"/>
    <w:unhideWhenUsed/>
    <w:rsid w:val="00DA17F0"/>
    <w:pPr>
      <w:keepLines/>
      <w:tabs>
        <w:tab w:val="clear" w:pos="7920"/>
      </w:tabs>
      <w:spacing w:before="60" w:line="220" w:lineRule="atLeast"/>
      <w:ind w:left="720" w:hanging="720"/>
    </w:pPr>
    <w:rPr>
      <w:snapToGrid/>
      <w:szCs w:val="20"/>
    </w:rPr>
  </w:style>
  <w:style w:type="character" w:customStyle="1" w:styleId="MessageHeaderChar">
    <w:name w:val="Message Header Char"/>
    <w:link w:val="MessageHeader"/>
    <w:rsid w:val="00DA17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DA17F0"/>
    <w:pPr>
      <w:spacing w:before="60" w:line="220" w:lineRule="atLeast"/>
    </w:pPr>
    <w:rPr>
      <w:color w:val="FF0000"/>
      <w:sz w:val="22"/>
    </w:rPr>
  </w:style>
  <w:style w:type="character" w:customStyle="1" w:styleId="BodyText3Char">
    <w:name w:val="Body Text 3 Char"/>
    <w:link w:val="BodyText3"/>
    <w:rsid w:val="00DA17F0"/>
    <w:rPr>
      <w:rFonts w:ascii="Arial" w:hAnsi="Arial"/>
      <w:color w:val="FF0000"/>
      <w:sz w:val="22"/>
    </w:rPr>
  </w:style>
  <w:style w:type="paragraph" w:styleId="BodyTextIndent2">
    <w:name w:val="Body Text Indent 2"/>
    <w:basedOn w:val="Normal"/>
    <w:link w:val="BodyTextIndent2Char"/>
    <w:unhideWhenUsed/>
    <w:rsid w:val="00DA17F0"/>
    <w:pPr>
      <w:spacing w:before="0" w:line="240" w:lineRule="auto"/>
      <w:ind w:left="360"/>
    </w:pPr>
    <w:rPr>
      <w:rFonts w:ascii="Times New Roman" w:hAnsi="Times New Roman"/>
      <w:sz w:val="22"/>
    </w:rPr>
  </w:style>
  <w:style w:type="character" w:customStyle="1" w:styleId="BodyTextIndent2Char">
    <w:name w:val="Body Text Indent 2 Char"/>
    <w:link w:val="BodyTextIndent2"/>
    <w:rsid w:val="00DA17F0"/>
    <w:rPr>
      <w:sz w:val="22"/>
    </w:rPr>
  </w:style>
  <w:style w:type="paragraph" w:styleId="BodyTextIndent3">
    <w:name w:val="Body Text Indent 3"/>
    <w:basedOn w:val="Normal"/>
    <w:link w:val="BodyTextIndent3Char"/>
    <w:unhideWhenUsed/>
    <w:rsid w:val="00DA17F0"/>
    <w:pPr>
      <w:spacing w:before="60" w:line="220" w:lineRule="atLeast"/>
      <w:ind w:left="720"/>
    </w:pPr>
    <w:rPr>
      <w:sz w:val="22"/>
    </w:rPr>
  </w:style>
  <w:style w:type="character" w:customStyle="1" w:styleId="BodyTextIndent3Char">
    <w:name w:val="Body Text Indent 3 Char"/>
    <w:link w:val="BodyTextIndent3"/>
    <w:rsid w:val="00DA17F0"/>
    <w:rPr>
      <w:rFonts w:ascii="Arial" w:hAnsi="Arial"/>
      <w:sz w:val="22"/>
    </w:rPr>
  </w:style>
  <w:style w:type="paragraph" w:styleId="BlockText">
    <w:name w:val="Block Text"/>
    <w:basedOn w:val="Normal"/>
    <w:unhideWhenUsed/>
    <w:rsid w:val="00DA17F0"/>
    <w:pPr>
      <w:spacing w:before="0" w:after="120" w:line="220" w:lineRule="atLeast"/>
      <w:ind w:left="576" w:right="288" w:hanging="288"/>
    </w:pPr>
    <w:rPr>
      <w:i/>
      <w:iCs/>
      <w:sz w:val="18"/>
    </w:rPr>
  </w:style>
  <w:style w:type="character" w:customStyle="1" w:styleId="DocumentMapChar">
    <w:name w:val="Document Map Char"/>
    <w:link w:val="DocumentMap"/>
    <w:semiHidden/>
    <w:rsid w:val="00DA17F0"/>
    <w:rPr>
      <w:rFonts w:ascii="Tahoma" w:eastAsia="Arial" w:hAnsi="Tahoma" w:cs="Tahoma"/>
      <w:shd w:val="clear" w:color="auto" w:fill="000080"/>
      <w:lang w:val="en-AU" w:eastAsia="ja-JP"/>
    </w:rPr>
  </w:style>
  <w:style w:type="paragraph" w:styleId="PlainText">
    <w:name w:val="Plain Text"/>
    <w:basedOn w:val="Normal"/>
    <w:link w:val="PlainTextChar"/>
    <w:unhideWhenUsed/>
    <w:rsid w:val="00DA17F0"/>
    <w:pPr>
      <w:spacing w:before="0" w:after="0" w:line="240" w:lineRule="auto"/>
    </w:pPr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DA17F0"/>
    <w:rPr>
      <w:rFonts w:ascii="Courier New" w:hAnsi="Courier New" w:cs="Courier New"/>
    </w:rPr>
  </w:style>
  <w:style w:type="character" w:customStyle="1" w:styleId="CommentSubjectChar">
    <w:name w:val="Comment Subject Char"/>
    <w:link w:val="CommentSubject"/>
    <w:semiHidden/>
    <w:rsid w:val="00DA17F0"/>
    <w:rPr>
      <w:rFonts w:ascii="Arial" w:eastAsia="Arial" w:hAnsi="Arial" w:cs="Arial"/>
      <w:b/>
      <w:bCs/>
      <w:lang w:val="en-AU" w:eastAsia="ja-JP"/>
    </w:rPr>
  </w:style>
  <w:style w:type="character" w:customStyle="1" w:styleId="BalloonTextChar">
    <w:name w:val="Balloon Text Char"/>
    <w:link w:val="BalloonText"/>
    <w:uiPriority w:val="99"/>
    <w:semiHidden/>
    <w:rsid w:val="00DA17F0"/>
    <w:rPr>
      <w:rFonts w:ascii="Tahoma" w:eastAsia="Arial" w:hAnsi="Tahoma" w:cs="Tahoma"/>
      <w:sz w:val="16"/>
      <w:szCs w:val="16"/>
      <w:lang w:val="en-AU" w:eastAsia="ja-JP"/>
    </w:rPr>
  </w:style>
  <w:style w:type="paragraph" w:customStyle="1" w:styleId="CompanyName">
    <w:name w:val="Company Name"/>
    <w:basedOn w:val="Normal"/>
    <w:rsid w:val="00DA17F0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before="60"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DocumentLabel">
    <w:name w:val="Document Label"/>
    <w:basedOn w:val="Normal"/>
    <w:next w:val="Normal"/>
    <w:rsid w:val="00DA17F0"/>
    <w:pPr>
      <w:keepNext/>
      <w:keepLines/>
      <w:spacing w:before="400" w:after="120" w:line="240" w:lineRule="atLeast"/>
      <w:ind w:left="-84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DA17F0"/>
    <w:pPr>
      <w:keepLines/>
      <w:tabs>
        <w:tab w:val="clear" w:pos="7920"/>
      </w:tabs>
      <w:spacing w:before="220" w:after="220" w:line="220" w:lineRule="atLeast"/>
      <w:ind w:left="0"/>
    </w:pPr>
    <w:rPr>
      <w:snapToGrid/>
      <w:szCs w:val="20"/>
    </w:rPr>
  </w:style>
  <w:style w:type="paragraph" w:customStyle="1" w:styleId="HeaderBase">
    <w:name w:val="Header Base"/>
    <w:basedOn w:val="BodyText"/>
    <w:rsid w:val="00DA17F0"/>
    <w:pPr>
      <w:keepLines/>
      <w:tabs>
        <w:tab w:val="clear" w:pos="7920"/>
        <w:tab w:val="center" w:pos="4320"/>
        <w:tab w:val="right" w:pos="8640"/>
      </w:tabs>
      <w:spacing w:before="60" w:after="0" w:line="220" w:lineRule="atLeast"/>
      <w:ind w:left="0"/>
    </w:pPr>
    <w:rPr>
      <w:snapToGrid/>
      <w:szCs w:val="20"/>
    </w:rPr>
  </w:style>
  <w:style w:type="paragraph" w:customStyle="1" w:styleId="HeadingBase">
    <w:name w:val="Heading Base"/>
    <w:basedOn w:val="BodyText"/>
    <w:next w:val="BodyText"/>
    <w:rsid w:val="00DA17F0"/>
    <w:pPr>
      <w:keepNext/>
      <w:keepLines/>
      <w:tabs>
        <w:tab w:val="clear" w:pos="7920"/>
      </w:tabs>
      <w:spacing w:before="60" w:after="0" w:line="220" w:lineRule="atLeast"/>
      <w:ind w:left="0"/>
    </w:pPr>
    <w:rPr>
      <w:rFonts w:ascii="Arial Black" w:hAnsi="Arial Black"/>
      <w:snapToGrid/>
      <w:spacing w:val="-10"/>
      <w:kern w:val="28"/>
      <w:szCs w:val="20"/>
    </w:rPr>
  </w:style>
  <w:style w:type="paragraph" w:customStyle="1" w:styleId="MessageHeaderFirst">
    <w:name w:val="Message Header First"/>
    <w:basedOn w:val="MessageHeader"/>
    <w:next w:val="MessageHeader"/>
    <w:rsid w:val="00DA17F0"/>
    <w:pPr>
      <w:spacing w:before="220"/>
    </w:pPr>
  </w:style>
  <w:style w:type="paragraph" w:customStyle="1" w:styleId="MessageHeaderLast">
    <w:name w:val="Message Header Last"/>
    <w:basedOn w:val="MessageHeader"/>
    <w:next w:val="BodyText"/>
    <w:rsid w:val="00DA17F0"/>
    <w:pPr>
      <w:pBdr>
        <w:bottom w:val="single" w:sz="6" w:space="15" w:color="auto"/>
      </w:pBdr>
      <w:spacing w:after="320"/>
    </w:pPr>
  </w:style>
  <w:style w:type="paragraph" w:customStyle="1" w:styleId="ReturnAddress">
    <w:name w:val="Return Address"/>
    <w:basedOn w:val="Normal"/>
    <w:rsid w:val="00DA17F0"/>
    <w:pPr>
      <w:keepLines/>
      <w:framePr w:w="5040" w:hSpace="180" w:wrap="notBeside" w:vAnchor="page" w:hAnchor="page" w:x="1801" w:y="961" w:anchorLock="1"/>
      <w:spacing w:before="60" w:line="200" w:lineRule="atLeast"/>
    </w:pPr>
    <w:rPr>
      <w:spacing w:val="-2"/>
      <w:sz w:val="16"/>
    </w:rPr>
  </w:style>
  <w:style w:type="paragraph" w:customStyle="1" w:styleId="SignatureJobTitle">
    <w:name w:val="Signature Job Title"/>
    <w:basedOn w:val="Signature"/>
    <w:next w:val="Normal"/>
    <w:rsid w:val="00DA17F0"/>
    <w:pPr>
      <w:spacing w:before="0"/>
    </w:pPr>
  </w:style>
  <w:style w:type="paragraph" w:customStyle="1" w:styleId="SignatureName">
    <w:name w:val="Signature Name"/>
    <w:basedOn w:val="Signature"/>
    <w:next w:val="SignatureJobTitle"/>
    <w:rsid w:val="00DA17F0"/>
    <w:pPr>
      <w:spacing w:before="720"/>
    </w:pPr>
  </w:style>
  <w:style w:type="paragraph" w:customStyle="1" w:styleId="BodyList">
    <w:name w:val="Body List"/>
    <w:basedOn w:val="BodyText"/>
    <w:rsid w:val="00DA17F0"/>
    <w:pPr>
      <w:tabs>
        <w:tab w:val="clear" w:pos="7920"/>
        <w:tab w:val="left" w:pos="360"/>
      </w:tabs>
      <w:spacing w:before="60" w:after="160" w:line="220" w:lineRule="atLeast"/>
      <w:ind w:left="360" w:hanging="360"/>
    </w:pPr>
    <w:rPr>
      <w:snapToGrid/>
      <w:szCs w:val="20"/>
    </w:rPr>
  </w:style>
  <w:style w:type="paragraph" w:customStyle="1" w:styleId="BodyBullet">
    <w:name w:val="Body Bullet"/>
    <w:basedOn w:val="BodyList"/>
    <w:next w:val="BodyText"/>
    <w:rsid w:val="00DA17F0"/>
  </w:style>
  <w:style w:type="paragraph" w:customStyle="1" w:styleId="BodyIndent">
    <w:name w:val="Body Indent"/>
    <w:basedOn w:val="BodyText"/>
    <w:rsid w:val="00DA17F0"/>
    <w:pPr>
      <w:tabs>
        <w:tab w:val="clear" w:pos="7920"/>
      </w:tabs>
      <w:spacing w:before="60" w:after="220" w:line="220" w:lineRule="atLeast"/>
      <w:ind w:left="360"/>
    </w:pPr>
    <w:rPr>
      <w:snapToGrid/>
      <w:szCs w:val="20"/>
    </w:rPr>
  </w:style>
  <w:style w:type="paragraph" w:customStyle="1" w:styleId="BodyList2">
    <w:name w:val="Body List 2"/>
    <w:basedOn w:val="BodyList"/>
    <w:rsid w:val="00DA17F0"/>
    <w:pPr>
      <w:tabs>
        <w:tab w:val="clear" w:pos="360"/>
        <w:tab w:val="left" w:pos="1800"/>
      </w:tabs>
      <w:spacing w:after="60"/>
      <w:ind w:left="1728" w:hanging="648"/>
    </w:pPr>
  </w:style>
  <w:style w:type="paragraph" w:customStyle="1" w:styleId="bodytex">
    <w:name w:val="body tex"/>
    <w:basedOn w:val="Normal"/>
    <w:rsid w:val="00DA17F0"/>
    <w:pPr>
      <w:spacing w:before="60" w:line="220" w:lineRule="atLeast"/>
    </w:pPr>
    <w:rPr>
      <w:sz w:val="22"/>
    </w:rPr>
  </w:style>
  <w:style w:type="paragraph" w:customStyle="1" w:styleId="Hedaing2">
    <w:name w:val="Hedaing 2"/>
    <w:basedOn w:val="BodyText"/>
    <w:rsid w:val="00DA17F0"/>
    <w:pPr>
      <w:tabs>
        <w:tab w:val="clear" w:pos="7920"/>
      </w:tabs>
      <w:spacing w:before="60" w:after="220" w:line="220" w:lineRule="atLeast"/>
      <w:ind w:left="0"/>
    </w:pPr>
    <w:rPr>
      <w:snapToGrid/>
      <w:szCs w:val="20"/>
    </w:rPr>
  </w:style>
  <w:style w:type="paragraph" w:customStyle="1" w:styleId="BoxyText">
    <w:name w:val="Boxy Text"/>
    <w:basedOn w:val="Normal"/>
    <w:rsid w:val="00DA17F0"/>
    <w:pPr>
      <w:spacing w:before="60" w:line="220" w:lineRule="atLeast"/>
    </w:pPr>
    <w:rPr>
      <w:sz w:val="22"/>
    </w:rPr>
  </w:style>
  <w:style w:type="paragraph" w:customStyle="1" w:styleId="Figurecaption">
    <w:name w:val="Figure caption"/>
    <w:basedOn w:val="Caption"/>
    <w:rsid w:val="00DA17F0"/>
    <w:pPr>
      <w:spacing w:after="240" w:line="220" w:lineRule="atLeast"/>
      <w:jc w:val="center"/>
    </w:pPr>
    <w:rPr>
      <w:rFonts w:ascii="Arial" w:hAnsi="Arial"/>
      <w:b w:val="0"/>
      <w:sz w:val="18"/>
      <w:szCs w:val="20"/>
    </w:rPr>
  </w:style>
  <w:style w:type="paragraph" w:customStyle="1" w:styleId="Bullet2">
    <w:name w:val="Bullet2"/>
    <w:basedOn w:val="Bullet"/>
    <w:rsid w:val="00DA17F0"/>
    <w:pPr>
      <w:keepLines/>
      <w:numPr>
        <w:numId w:val="12"/>
      </w:numPr>
      <w:tabs>
        <w:tab w:val="left" w:pos="360"/>
        <w:tab w:val="left" w:pos="5400"/>
      </w:tabs>
      <w:snapToGrid w:val="0"/>
      <w:spacing w:before="60" w:line="240" w:lineRule="atLeast"/>
      <w:ind w:right="-216"/>
    </w:pPr>
    <w:rPr>
      <w:sz w:val="22"/>
    </w:rPr>
  </w:style>
  <w:style w:type="paragraph" w:customStyle="1" w:styleId="Figure">
    <w:name w:val="Figure"/>
    <w:basedOn w:val="Normal"/>
    <w:rsid w:val="00DA17F0"/>
    <w:pPr>
      <w:keepNext/>
      <w:spacing w:before="240" w:after="120" w:line="220" w:lineRule="atLeast"/>
      <w:jc w:val="center"/>
    </w:pPr>
    <w:rPr>
      <w:noProof/>
      <w:sz w:val="22"/>
    </w:rPr>
  </w:style>
  <w:style w:type="paragraph" w:customStyle="1" w:styleId="tableofcontents">
    <w:name w:val="table of contents"/>
    <w:basedOn w:val="Normal"/>
    <w:rsid w:val="00DA17F0"/>
    <w:pPr>
      <w:spacing w:before="60" w:line="220" w:lineRule="atLeast"/>
    </w:pPr>
    <w:rPr>
      <w:sz w:val="22"/>
    </w:rPr>
  </w:style>
  <w:style w:type="paragraph" w:customStyle="1" w:styleId="indent">
    <w:name w:val="indent"/>
    <w:basedOn w:val="Bullet2"/>
    <w:rsid w:val="00DA17F0"/>
    <w:pPr>
      <w:numPr>
        <w:numId w:val="0"/>
      </w:numPr>
      <w:ind w:left="360"/>
    </w:pPr>
  </w:style>
  <w:style w:type="paragraph" w:customStyle="1" w:styleId="FooterPortrait">
    <w:name w:val="Footer Portrait"/>
    <w:basedOn w:val="Footer"/>
    <w:rsid w:val="00DA17F0"/>
    <w:pPr>
      <w:keepLines/>
      <w:tabs>
        <w:tab w:val="clear" w:pos="4153"/>
        <w:tab w:val="clear" w:pos="8306"/>
        <w:tab w:val="center" w:pos="4320"/>
        <w:tab w:val="right" w:pos="8640"/>
        <w:tab w:val="right" w:pos="13050"/>
      </w:tabs>
      <w:spacing w:line="220" w:lineRule="atLeast"/>
    </w:pPr>
    <w:rPr>
      <w:rFonts w:ascii="Arial" w:eastAsia="Times New Roman" w:hAnsi="Arial" w:cs="Times New Roman"/>
      <w:sz w:val="18"/>
      <w:szCs w:val="20"/>
    </w:rPr>
  </w:style>
  <w:style w:type="paragraph" w:customStyle="1" w:styleId="FooterLandscape">
    <w:name w:val="Footer Landscape"/>
    <w:basedOn w:val="Footer"/>
    <w:rsid w:val="00DA17F0"/>
    <w:pPr>
      <w:keepLines/>
      <w:tabs>
        <w:tab w:val="clear" w:pos="4153"/>
        <w:tab w:val="clear" w:pos="8306"/>
        <w:tab w:val="center" w:pos="6480"/>
        <w:tab w:val="right" w:pos="13050"/>
      </w:tabs>
      <w:spacing w:line="220" w:lineRule="atLeast"/>
    </w:pPr>
    <w:rPr>
      <w:rFonts w:ascii="Arial" w:eastAsia="Times New Roman" w:hAnsi="Arial" w:cs="Times New Roman"/>
      <w:sz w:val="18"/>
      <w:szCs w:val="20"/>
    </w:rPr>
  </w:style>
  <w:style w:type="paragraph" w:customStyle="1" w:styleId="Number">
    <w:name w:val="Number"/>
    <w:basedOn w:val="BodyText"/>
    <w:rsid w:val="00DA17F0"/>
    <w:pPr>
      <w:numPr>
        <w:numId w:val="13"/>
      </w:numPr>
      <w:tabs>
        <w:tab w:val="clear" w:pos="7920"/>
      </w:tabs>
    </w:pPr>
    <w:rPr>
      <w:rFonts w:ascii="Times New Roman" w:hAnsi="Times New Roman"/>
      <w:snapToGrid/>
      <w:color w:val="000000"/>
      <w:szCs w:val="20"/>
    </w:rPr>
  </w:style>
  <w:style w:type="paragraph" w:customStyle="1" w:styleId="Bulletlist">
    <w:name w:val="Bullet list"/>
    <w:basedOn w:val="Normal"/>
    <w:rsid w:val="00DA17F0"/>
    <w:pPr>
      <w:numPr>
        <w:numId w:val="14"/>
      </w:numPr>
      <w:spacing w:before="60" w:line="240" w:lineRule="auto"/>
    </w:pPr>
    <w:rPr>
      <w:sz w:val="22"/>
    </w:rPr>
  </w:style>
  <w:style w:type="paragraph" w:customStyle="1" w:styleId="Definition">
    <w:name w:val="Definition"/>
    <w:basedOn w:val="Normal"/>
    <w:rsid w:val="00DA17F0"/>
    <w:pPr>
      <w:spacing w:before="60" w:line="220" w:lineRule="atLeast"/>
      <w:ind w:left="1440" w:hanging="1440"/>
    </w:pPr>
    <w:rPr>
      <w:sz w:val="22"/>
    </w:rPr>
  </w:style>
  <w:style w:type="paragraph" w:customStyle="1" w:styleId="Bullet3">
    <w:name w:val="Bullet3"/>
    <w:basedOn w:val="Normal"/>
    <w:rsid w:val="00DA17F0"/>
    <w:pPr>
      <w:numPr>
        <w:numId w:val="15"/>
      </w:numPr>
      <w:spacing w:before="60" w:line="220" w:lineRule="atLeast"/>
    </w:pPr>
    <w:rPr>
      <w:sz w:val="22"/>
    </w:rPr>
  </w:style>
  <w:style w:type="paragraph" w:customStyle="1" w:styleId="Headiing2">
    <w:name w:val="Headiing 2"/>
    <w:basedOn w:val="BodyText"/>
    <w:rsid w:val="00DA17F0"/>
    <w:pPr>
      <w:tabs>
        <w:tab w:val="clear" w:pos="7920"/>
      </w:tabs>
      <w:spacing w:after="0"/>
      <w:ind w:left="0"/>
    </w:pPr>
    <w:rPr>
      <w:snapToGrid/>
      <w:szCs w:val="20"/>
    </w:rPr>
  </w:style>
  <w:style w:type="paragraph" w:customStyle="1" w:styleId="Headiing1">
    <w:name w:val="Headiing 1"/>
    <w:basedOn w:val="Headiing2"/>
    <w:rsid w:val="00DA17F0"/>
  </w:style>
  <w:style w:type="paragraph" w:customStyle="1" w:styleId="Heading40">
    <w:name w:val="Heading4"/>
    <w:basedOn w:val="Normal"/>
    <w:rsid w:val="00DA17F0"/>
    <w:pPr>
      <w:spacing w:before="60" w:line="240" w:lineRule="auto"/>
    </w:pPr>
    <w:rPr>
      <w:rFonts w:ascii="Times New Roman" w:hAnsi="Times New Roman"/>
      <w:b/>
      <w:sz w:val="22"/>
    </w:rPr>
  </w:style>
  <w:style w:type="paragraph" w:customStyle="1" w:styleId="Number3">
    <w:name w:val="Number 3"/>
    <w:basedOn w:val="Normal"/>
    <w:rsid w:val="00DA17F0"/>
    <w:pPr>
      <w:tabs>
        <w:tab w:val="num" w:pos="947"/>
        <w:tab w:val="left" w:pos="1800"/>
      </w:tabs>
      <w:spacing w:after="0" w:line="240" w:lineRule="auto"/>
      <w:ind w:left="1800" w:hanging="360"/>
    </w:pPr>
    <w:rPr>
      <w:rFonts w:ascii="Times New Roman" w:hAnsi="Times New Roman"/>
      <w:color w:val="000000"/>
      <w:sz w:val="22"/>
    </w:rPr>
  </w:style>
  <w:style w:type="paragraph" w:customStyle="1" w:styleId="Tabletext">
    <w:name w:val="Table text"/>
    <w:basedOn w:val="BodyText"/>
    <w:rsid w:val="00DA17F0"/>
    <w:pPr>
      <w:tabs>
        <w:tab w:val="clear" w:pos="7920"/>
      </w:tabs>
      <w:spacing w:before="40" w:after="40"/>
      <w:ind w:left="0"/>
    </w:pPr>
    <w:rPr>
      <w:snapToGrid/>
      <w:color w:val="000000"/>
      <w:sz w:val="20"/>
      <w:szCs w:val="20"/>
    </w:rPr>
  </w:style>
  <w:style w:type="paragraph" w:customStyle="1" w:styleId="Nmorm">
    <w:name w:val="Nmorm"/>
    <w:basedOn w:val="Normal"/>
    <w:rsid w:val="00DA17F0"/>
    <w:pPr>
      <w:spacing w:before="60" w:line="220" w:lineRule="atLeast"/>
    </w:pPr>
  </w:style>
  <w:style w:type="paragraph" w:customStyle="1" w:styleId="Tablehead">
    <w:name w:val="Table head"/>
    <w:basedOn w:val="BodyText"/>
    <w:rsid w:val="00DA17F0"/>
    <w:pPr>
      <w:keepNext/>
      <w:tabs>
        <w:tab w:val="clear" w:pos="7920"/>
      </w:tabs>
      <w:spacing w:before="120" w:after="40"/>
      <w:ind w:left="72"/>
    </w:pPr>
    <w:rPr>
      <w:rFonts w:ascii="Times New Roman" w:hAnsi="Times New Roman"/>
      <w:b/>
      <w:snapToGrid/>
      <w:color w:val="000000"/>
      <w:szCs w:val="20"/>
    </w:rPr>
  </w:style>
  <w:style w:type="character" w:customStyle="1" w:styleId="MessageHeaderLabel">
    <w:name w:val="Message Header Label"/>
    <w:rsid w:val="00DA17F0"/>
    <w:rPr>
      <w:rFonts w:ascii="Arial Black" w:hAnsi="Arial Black" w:hint="default"/>
      <w:spacing w:val="-10"/>
      <w:sz w:val="18"/>
    </w:rPr>
  </w:style>
  <w:style w:type="character" w:customStyle="1" w:styleId="smallerbulltes1">
    <w:name w:val="smallerbulltes1"/>
    <w:rsid w:val="00DA17F0"/>
    <w:rPr>
      <w:rFonts w:ascii="Arial" w:hAnsi="Arial" w:cs="Arial" w:hint="default"/>
      <w:spacing w:val="0"/>
      <w:sz w:val="18"/>
    </w:rPr>
  </w:style>
  <w:style w:type="character" w:customStyle="1" w:styleId="EmailStyle26">
    <w:name w:val="EmailStyle26"/>
    <w:rsid w:val="00DA17F0"/>
    <w:rPr>
      <w:rFonts w:ascii="Arial" w:hAnsi="Arial" w:cs="Arial" w:hint="default"/>
      <w:color w:val="000080"/>
      <w:sz w:val="20"/>
      <w:szCs w:val="20"/>
    </w:rPr>
  </w:style>
  <w:style w:type="character" w:customStyle="1" w:styleId="emailstyle17">
    <w:name w:val="emailstyle17"/>
    <w:rsid w:val="00DA17F0"/>
    <w:rPr>
      <w:rFonts w:ascii="Arial" w:hAnsi="Arial" w:cs="Arial" w:hint="default"/>
      <w:color w:val="000080"/>
      <w:sz w:val="20"/>
    </w:rPr>
  </w:style>
  <w:style w:type="character" w:customStyle="1" w:styleId="b1">
    <w:name w:val="b1"/>
    <w:rsid w:val="00DA17F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DA17F0"/>
    <w:rPr>
      <w:color w:val="0000FF"/>
    </w:rPr>
  </w:style>
  <w:style w:type="character" w:customStyle="1" w:styleId="pi1">
    <w:name w:val="pi1"/>
    <w:rsid w:val="00DA17F0"/>
    <w:rPr>
      <w:color w:val="0000FF"/>
    </w:rPr>
  </w:style>
  <w:style w:type="character" w:customStyle="1" w:styleId="t1">
    <w:name w:val="t1"/>
    <w:rsid w:val="00DA17F0"/>
    <w:rPr>
      <w:color w:val="990000"/>
    </w:rPr>
  </w:style>
  <w:style w:type="character" w:customStyle="1" w:styleId="tx1">
    <w:name w:val="tx1"/>
    <w:rsid w:val="00DA17F0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8837A9"/>
  </w:style>
  <w:style w:type="paragraph" w:customStyle="1" w:styleId="definition0">
    <w:name w:val="definition"/>
    <w:basedOn w:val="BodyTextIndent2"/>
    <w:autoRedefine/>
    <w:rsid w:val="008837A9"/>
    <w:pPr>
      <w:keepLines/>
      <w:spacing w:before="60" w:line="240" w:lineRule="atLeast"/>
      <w:ind w:left="1440" w:hanging="1440"/>
    </w:pPr>
    <w:rPr>
      <w:rFonts w:ascii="Arial" w:hAnsi="Arial"/>
    </w:rPr>
  </w:style>
  <w:style w:type="paragraph" w:customStyle="1" w:styleId="font5">
    <w:name w:val="font5"/>
    <w:basedOn w:val="Normal"/>
    <w:rsid w:val="008837A9"/>
    <w:pPr>
      <w:spacing w:before="100" w:beforeAutospacing="1" w:after="100" w:afterAutospacing="1" w:line="240" w:lineRule="auto"/>
    </w:pPr>
    <w:rPr>
      <w:sz w:val="12"/>
      <w:szCs w:val="12"/>
    </w:rPr>
  </w:style>
  <w:style w:type="paragraph" w:customStyle="1" w:styleId="xl65">
    <w:name w:val="xl65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18"/>
      <w:szCs w:val="18"/>
    </w:rPr>
  </w:style>
  <w:style w:type="paragraph" w:customStyle="1" w:styleId="xl66">
    <w:name w:val="xl66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18"/>
      <w:szCs w:val="18"/>
    </w:rPr>
  </w:style>
  <w:style w:type="paragraph" w:customStyle="1" w:styleId="xl67">
    <w:name w:val="xl67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18"/>
      <w:szCs w:val="18"/>
    </w:rPr>
  </w:style>
  <w:style w:type="paragraph" w:customStyle="1" w:styleId="xl68">
    <w:name w:val="xl68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Cs w:val="24"/>
    </w:rPr>
  </w:style>
  <w:style w:type="paragraph" w:customStyle="1" w:styleId="xl69">
    <w:name w:val="xl69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Cs w:val="24"/>
    </w:rPr>
  </w:style>
  <w:style w:type="paragraph" w:customStyle="1" w:styleId="xl70">
    <w:name w:val="xl70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18"/>
      <w:szCs w:val="18"/>
    </w:rPr>
  </w:style>
  <w:style w:type="paragraph" w:customStyle="1" w:styleId="xl71">
    <w:name w:val="xl71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18"/>
      <w:szCs w:val="18"/>
    </w:rPr>
  </w:style>
  <w:style w:type="paragraph" w:customStyle="1" w:styleId="xl72">
    <w:name w:val="xl72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18"/>
      <w:szCs w:val="18"/>
    </w:rPr>
  </w:style>
  <w:style w:type="paragraph" w:customStyle="1" w:styleId="xl73">
    <w:name w:val="xl73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18"/>
      <w:szCs w:val="18"/>
    </w:rPr>
  </w:style>
  <w:style w:type="paragraph" w:customStyle="1" w:styleId="xl74">
    <w:name w:val="xl74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sz w:val="18"/>
      <w:szCs w:val="18"/>
    </w:rPr>
  </w:style>
  <w:style w:type="paragraph" w:customStyle="1" w:styleId="xl75">
    <w:name w:val="xl75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sz w:val="18"/>
      <w:szCs w:val="18"/>
    </w:rPr>
  </w:style>
  <w:style w:type="paragraph" w:customStyle="1" w:styleId="xl76">
    <w:name w:val="xl76"/>
    <w:basedOn w:val="Normal"/>
    <w:rsid w:val="008837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88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0">
    <w:name w:val="bodytext"/>
    <w:basedOn w:val="Normal"/>
    <w:rsid w:val="00645A2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</w:rPr>
  </w:style>
  <w:style w:type="paragraph" w:customStyle="1" w:styleId="Appendix">
    <w:name w:val="Appendix"/>
    <w:basedOn w:val="Heading1"/>
    <w:link w:val="AppendixChar"/>
    <w:qFormat/>
    <w:rsid w:val="00130D28"/>
    <w:pPr>
      <w:numPr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0C5076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AppendixChar">
    <w:name w:val="Appendix Char"/>
    <w:basedOn w:val="Heading1Char"/>
    <w:link w:val="Appendix"/>
    <w:rsid w:val="00130D28"/>
    <w:rPr>
      <w:b/>
      <w:bCs/>
      <w:caps/>
      <w:color w:val="FFFFFF"/>
      <w:spacing w:val="15"/>
      <w:sz w:val="22"/>
      <w:szCs w:val="22"/>
      <w:shd w:val="clear" w:color="auto" w:fill="4F81BD"/>
    </w:rPr>
  </w:style>
  <w:style w:type="character" w:customStyle="1" w:styleId="SubtitleChar">
    <w:name w:val="Subtitle Char"/>
    <w:link w:val="Subtitle"/>
    <w:uiPriority w:val="11"/>
    <w:rsid w:val="000C5076"/>
    <w:rPr>
      <w:caps/>
      <w:color w:val="595959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C5076"/>
    <w:rPr>
      <w:i/>
      <w:iCs/>
    </w:rPr>
  </w:style>
  <w:style w:type="character" w:customStyle="1" w:styleId="QuoteChar">
    <w:name w:val="Quote Char"/>
    <w:link w:val="Quote"/>
    <w:uiPriority w:val="29"/>
    <w:rsid w:val="000C5076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0C5076"/>
    <w:rPr>
      <w:i/>
      <w:iCs/>
      <w:color w:val="243F60"/>
    </w:rPr>
  </w:style>
  <w:style w:type="character" w:styleId="IntenseEmphasis">
    <w:name w:val="Intense Emphasis"/>
    <w:uiPriority w:val="21"/>
    <w:qFormat/>
    <w:rsid w:val="000C507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0C5076"/>
    <w:rPr>
      <w:b/>
      <w:bCs/>
      <w:color w:val="4F81BD"/>
    </w:rPr>
  </w:style>
  <w:style w:type="character" w:styleId="IntenseReference">
    <w:name w:val="Intense Reference"/>
    <w:uiPriority w:val="32"/>
    <w:qFormat/>
    <w:rsid w:val="000C507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0C507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076"/>
    <w:pPr>
      <w:outlineLvl w:val="9"/>
    </w:pPr>
    <w:rPr>
      <w:lang w:bidi="en-US"/>
    </w:rPr>
  </w:style>
  <w:style w:type="paragraph" w:customStyle="1" w:styleId="Para">
    <w:name w:val="Para"/>
    <w:basedOn w:val="Normal"/>
    <w:next w:val="Normal"/>
    <w:rsid w:val="00093DB8"/>
    <w:pPr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="Batang" w:hAnsi="Times New Roman"/>
      <w:szCs w:val="24"/>
      <w:lang w:eastAsia="ja-JP"/>
    </w:rPr>
  </w:style>
  <w:style w:type="paragraph" w:customStyle="1" w:styleId="CharCharCharCharCharChar">
    <w:name w:val="Char Char Char Char Char Char"/>
    <w:basedOn w:val="Normal"/>
    <w:rsid w:val="006F7F06"/>
    <w:pPr>
      <w:spacing w:before="0" w:after="0" w:line="240" w:lineRule="auto"/>
      <w:jc w:val="left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0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1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5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4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2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4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8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3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5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1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3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2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9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3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0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8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4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90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09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8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52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713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835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003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98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07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8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4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@%20Work\Templates\documentb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68CBF-5DB9-4866-B2F6-2C71AA08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documentbase</Template>
  <TotalTime>1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EmblemHealth</vt:lpstr>
    </vt:vector>
  </TitlesOfParts>
  <Company>R2K, Inc</Company>
  <LinksUpToDate>false</LinksUpToDate>
  <CharactersWithSpaces>2724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_Toc339272860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_Toc339272859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_Toc339272858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_Toc339272857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_Toc339272856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_Toc339272855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_Toc339272854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_Toc339272853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_Toc339272852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_Toc339272851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_Toc339272850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_Toc339272849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_Toc339272848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_Toc339272847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_Toc339272846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_Toc339272845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_Toc339272844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_Toc339272843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_Toc339272842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_Toc339272841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_Toc339272840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_Toc339272839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_Toc339272838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_Toc339272837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_Toc339272836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_Toc339272835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_Toc339272834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_Toc339272833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_Toc339272832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_Toc339272831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_Toc339272830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_Toc339272829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_Toc339272828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_Toc339272827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_Toc339272826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_Toc339272825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_Toc339272824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_Toc339272823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_Toc339272822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_Toc339272821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_Toc339272820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_Toc339272819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_Toc339272818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_Toc339272817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EmblemHealth</dc:title>
  <dc:subject>Windows 7</dc:subject>
  <dc:creator>EmblemHealth</dc:creator>
  <cp:lastModifiedBy>israel ausfresser</cp:lastModifiedBy>
  <cp:revision>3</cp:revision>
  <cp:lastPrinted>2012-10-27T09:30:00Z</cp:lastPrinted>
  <dcterms:created xsi:type="dcterms:W3CDTF">2020-11-02T18:40:00Z</dcterms:created>
  <dcterms:modified xsi:type="dcterms:W3CDTF">2020-11-02T18:43:00Z</dcterms:modified>
</cp:coreProperties>
</file>